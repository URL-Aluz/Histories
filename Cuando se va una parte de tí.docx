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A7CD" w14:textId="77777777" w:rsidR="002560AC" w:rsidRPr="00AE40E9" w:rsidRDefault="002560AC">
      <w:pPr>
        <w:rPr>
          <w:rFonts w:ascii="Times New Roman" w:hAnsi="Times New Roman"/>
        </w:rPr>
      </w:pPr>
    </w:p>
    <w:sdt>
      <w:sdtPr>
        <w:alias w:val="Título"/>
        <w:tag w:val=""/>
        <w:id w:val="1665201127"/>
        <w:placeholder>
          <w:docPart w:val="35F12DB471D4416DB44EB2D2AB1E00EB"/>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6C954C4C" w14:textId="77777777" w:rsidR="002560AC" w:rsidRPr="001315A0" w:rsidRDefault="00BA3867" w:rsidP="001315A0">
          <w:pPr>
            <w:pStyle w:val="Ttulo"/>
          </w:pPr>
          <w:r>
            <w:t>cuando se va una parte de tí</w:t>
          </w:r>
        </w:p>
      </w:sdtContent>
    </w:sdt>
    <w:p w14:paraId="369CDDF2" w14:textId="77777777" w:rsidR="002849ED" w:rsidRDefault="002849ED">
      <w:pPr>
        <w:jc w:val="center"/>
      </w:pPr>
    </w:p>
    <w:p w14:paraId="3AFB5AC4" w14:textId="77777777" w:rsidR="002849ED" w:rsidRDefault="002849ED">
      <w:pPr>
        <w:jc w:val="center"/>
      </w:pPr>
    </w:p>
    <w:p w14:paraId="57D5E07A" w14:textId="77777777" w:rsidR="002849ED" w:rsidRDefault="002849ED">
      <w:pPr>
        <w:jc w:val="center"/>
      </w:pPr>
    </w:p>
    <w:p w14:paraId="431188E7" w14:textId="64F69ED2" w:rsidR="002849ED" w:rsidRDefault="004A76F2" w:rsidP="004A76F2">
      <w:pPr>
        <w:tabs>
          <w:tab w:val="left" w:pos="5342"/>
        </w:tabs>
      </w:pPr>
      <w:r>
        <w:tab/>
      </w:r>
    </w:p>
    <w:p w14:paraId="12BDE4EE" w14:textId="77777777" w:rsidR="002849ED" w:rsidRDefault="002849ED">
      <w:pPr>
        <w:jc w:val="center"/>
      </w:pPr>
    </w:p>
    <w:p w14:paraId="1A043E3A" w14:textId="77777777" w:rsidR="002849ED" w:rsidRDefault="002849ED">
      <w:pPr>
        <w:jc w:val="center"/>
      </w:pPr>
    </w:p>
    <w:p w14:paraId="2FD400A7" w14:textId="77777777" w:rsidR="002849ED" w:rsidRDefault="002849ED">
      <w:pPr>
        <w:jc w:val="center"/>
      </w:pPr>
    </w:p>
    <w:p w14:paraId="7329C861" w14:textId="77777777" w:rsidR="002849ED" w:rsidRDefault="002849ED">
      <w:pPr>
        <w:jc w:val="center"/>
      </w:pPr>
    </w:p>
    <w:sdt>
      <w:sdtPr>
        <w:id w:val="-1187828459"/>
        <w:placeholder>
          <w:docPart w:val="886CB60F64AE4143AA5EF512D3291670"/>
        </w:placeholder>
        <w:temporary/>
        <w:showingPlcHdr/>
        <w15:appearance w15:val="hidden"/>
      </w:sdtPr>
      <w:sdtContent>
        <w:p w14:paraId="24F9168B" w14:textId="77777777" w:rsidR="002560AC" w:rsidRPr="00AE40E9" w:rsidRDefault="00AE40E9">
          <w:pPr>
            <w:jc w:val="center"/>
          </w:pPr>
          <w:r w:rsidRPr="00AE40E9">
            <w:rPr>
              <w:rStyle w:val="TtuloCar"/>
              <w:lang w:bidi="es-ES"/>
            </w:rPr>
            <w:t>por</w:t>
          </w:r>
        </w:p>
      </w:sdtContent>
    </w:sdt>
    <w:p w14:paraId="02E29C28" w14:textId="77777777" w:rsidR="002560AC" w:rsidRPr="00B76BB3" w:rsidRDefault="00000000" w:rsidP="000C0EE8">
      <w:pPr>
        <w:pStyle w:val="Nombredelautor"/>
      </w:pPr>
      <w:sdt>
        <w:sdtPr>
          <w:alias w:val="Nombre del autor"/>
          <w:tag w:val=""/>
          <w:id w:val="706837679"/>
          <w:placeholder>
            <w:docPart w:val="0CAC11C90B554495AC0364C1B567EA6C"/>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t>Aluz</w:t>
          </w:r>
        </w:sdtContent>
      </w:sdt>
      <w:r w:rsidR="000C0EE8">
        <w:rPr>
          <w:lang w:bidi="es-ES"/>
        </w:rPr>
        <w:t xml:space="preserve"> </w:t>
      </w:r>
      <w:sdt>
        <w:sdtPr>
          <w:alias w:val="Apellidos del autor"/>
          <w:tag w:val=""/>
          <w:id w:val="296345383"/>
          <w:placeholder>
            <w:docPart w:val="355319524F4946DDABE163D5C6331606"/>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t>G.</w:t>
          </w:r>
        </w:sdtContent>
      </w:sdt>
    </w:p>
    <w:p w14:paraId="4A8D4CD9" w14:textId="77777777" w:rsidR="002560AC" w:rsidRPr="00AE40E9" w:rsidRDefault="002560AC">
      <w:pPr>
        <w:jc w:val="center"/>
        <w:rPr>
          <w:rFonts w:ascii="Times New Roman" w:hAnsi="Times New Roman"/>
        </w:rPr>
      </w:pPr>
    </w:p>
    <w:p w14:paraId="29CA0205" w14:textId="77777777" w:rsidR="002560AC" w:rsidRPr="00AE40E9" w:rsidRDefault="002560AC">
      <w:pPr>
        <w:jc w:val="center"/>
        <w:rPr>
          <w:rFonts w:ascii="Times New Roman" w:hAnsi="Times New Roman"/>
        </w:rPr>
      </w:pPr>
    </w:p>
    <w:p w14:paraId="45BC347C" w14:textId="77777777" w:rsidR="00AE40E9" w:rsidRPr="00AE40E9" w:rsidRDefault="00E55188" w:rsidP="002849ED">
      <w:pPr>
        <w:pStyle w:val="Informacindelautor"/>
        <w:jc w:val="left"/>
      </w:pPr>
      <w:r>
        <w:t>Alexis Uriel Guzman</w:t>
      </w:r>
    </w:p>
    <w:p w14:paraId="60365B80" w14:textId="77777777" w:rsidR="002560AC" w:rsidRPr="00AE40E9" w:rsidRDefault="002849ED" w:rsidP="002849ED">
      <w:pPr>
        <w:pStyle w:val="Informacindelautor"/>
        <w:jc w:val="left"/>
      </w:pPr>
      <w:r>
        <w:t>+ (54) 3544</w:t>
      </w:r>
      <w:r w:rsidR="00E55188">
        <w:t>…</w:t>
      </w:r>
    </w:p>
    <w:p w14:paraId="20613144" w14:textId="77777777" w:rsidR="002560AC" w:rsidRPr="00AE40E9" w:rsidRDefault="00000000" w:rsidP="002849ED">
      <w:pPr>
        <w:pStyle w:val="Informacindelautor"/>
        <w:jc w:val="left"/>
      </w:pPr>
      <w:hyperlink r:id="rId11" w:history="1">
        <w:r w:rsidR="001F2B10" w:rsidRPr="00223C66">
          <w:rPr>
            <w:rStyle w:val="Hipervnculo"/>
          </w:rPr>
          <w:t>Therynno10.0@gmail.com</w:t>
        </w:r>
      </w:hyperlink>
    </w:p>
    <w:p w14:paraId="4BABC988" w14:textId="77777777" w:rsidR="00AE40E9" w:rsidRDefault="00AE40E9" w:rsidP="002849ED">
      <w:pPr>
        <w:pStyle w:val="Informacindelautor"/>
        <w:jc w:val="left"/>
      </w:pPr>
    </w:p>
    <w:p w14:paraId="185F395B" w14:textId="77777777" w:rsidR="00AE40E9" w:rsidRDefault="00AE40E9" w:rsidP="00AE40E9">
      <w:pPr>
        <w:pStyle w:val="Sinespaciado"/>
      </w:pPr>
      <w:r>
        <w:rPr>
          <w:lang w:bidi="es-ES"/>
        </w:rPr>
        <w:br w:type="page"/>
      </w:r>
    </w:p>
    <w:p w14:paraId="18280E76" w14:textId="77777777" w:rsidR="00B76BB3" w:rsidRPr="00AE40E9" w:rsidRDefault="00B76BB3" w:rsidP="003309B5">
      <w:pPr>
        <w:pStyle w:val="Textodesugerencia"/>
      </w:pPr>
    </w:p>
    <w:sdt>
      <w:sdtPr>
        <w:rPr>
          <w:rFonts w:asciiTheme="minorHAnsi" w:hAnsiTheme="minorHAnsi"/>
        </w:rPr>
        <w:id w:val="2122175818"/>
        <w:docPartObj>
          <w:docPartGallery w:val="Table of Contents"/>
          <w:docPartUnique/>
        </w:docPartObj>
      </w:sdtPr>
      <w:sdtEndPr>
        <w:rPr>
          <w:b/>
          <w:bCs/>
          <w:noProof/>
        </w:rPr>
      </w:sdtEndPr>
      <w:sdtContent>
        <w:p w14:paraId="53BF7366" w14:textId="77777777" w:rsidR="00DA2E5D" w:rsidRPr="00DA2E5D" w:rsidRDefault="00941223" w:rsidP="00DA2E5D">
          <w:pPr>
            <w:pStyle w:val="TtuloTDC"/>
          </w:pPr>
          <w:r>
            <w:t>Índice</w:t>
          </w:r>
        </w:p>
        <w:p w14:paraId="3791DB53" w14:textId="76B30488" w:rsidR="004A76F2" w:rsidRDefault="00DA2E5D">
          <w:pPr>
            <w:pStyle w:val="TDC1"/>
            <w:tabs>
              <w:tab w:val="right" w:leader="dot" w:pos="9016"/>
            </w:tabs>
            <w:rPr>
              <w:rFonts w:eastAsiaTheme="minorEastAsia" w:cstheme="minorBidi"/>
              <w:noProof/>
              <w:kern w:val="2"/>
              <w:sz w:val="22"/>
              <w:szCs w:val="22"/>
              <w:lang w:val="es-MX" w:eastAsia="es-MX"/>
              <w14:ligatures w14:val="standardContextual"/>
            </w:rPr>
          </w:pPr>
          <w:r>
            <w:rPr>
              <w:b/>
              <w:noProof/>
              <w:lang w:bidi="es-ES"/>
            </w:rPr>
            <w:fldChar w:fldCharType="begin"/>
          </w:r>
          <w:r>
            <w:rPr>
              <w:b/>
              <w:noProof/>
              <w:lang w:bidi="es-ES"/>
            </w:rPr>
            <w:instrText xml:space="preserve"> TOC \o "1-3" \h \z \u </w:instrText>
          </w:r>
          <w:r>
            <w:rPr>
              <w:b/>
              <w:noProof/>
              <w:lang w:bidi="es-ES"/>
            </w:rPr>
            <w:fldChar w:fldCharType="separate"/>
          </w:r>
          <w:hyperlink w:anchor="_Toc137882559" w:history="1">
            <w:r w:rsidR="004A76F2" w:rsidRPr="00071428">
              <w:rPr>
                <w:rStyle w:val="Hipervnculo"/>
                <w:noProof/>
              </w:rPr>
              <w:t>El inicio es el más dificil</w:t>
            </w:r>
            <w:r w:rsidR="004A76F2">
              <w:rPr>
                <w:noProof/>
                <w:webHidden/>
              </w:rPr>
              <w:tab/>
            </w:r>
            <w:r w:rsidR="004A76F2">
              <w:rPr>
                <w:noProof/>
                <w:webHidden/>
              </w:rPr>
              <w:fldChar w:fldCharType="begin"/>
            </w:r>
            <w:r w:rsidR="004A76F2">
              <w:rPr>
                <w:noProof/>
                <w:webHidden/>
              </w:rPr>
              <w:instrText xml:space="preserve"> PAGEREF _Toc137882559 \h </w:instrText>
            </w:r>
            <w:r w:rsidR="004A76F2">
              <w:rPr>
                <w:noProof/>
                <w:webHidden/>
              </w:rPr>
            </w:r>
            <w:r w:rsidR="004A76F2">
              <w:rPr>
                <w:noProof/>
                <w:webHidden/>
              </w:rPr>
              <w:fldChar w:fldCharType="separate"/>
            </w:r>
            <w:r w:rsidR="004A76F2">
              <w:rPr>
                <w:noProof/>
                <w:webHidden/>
              </w:rPr>
              <w:t>iii</w:t>
            </w:r>
            <w:r w:rsidR="004A76F2">
              <w:rPr>
                <w:noProof/>
                <w:webHidden/>
              </w:rPr>
              <w:fldChar w:fldCharType="end"/>
            </w:r>
          </w:hyperlink>
        </w:p>
        <w:p w14:paraId="7197D53E" w14:textId="2C60947E" w:rsidR="004A76F2" w:rsidRDefault="004A76F2">
          <w:pPr>
            <w:pStyle w:val="TDC1"/>
            <w:tabs>
              <w:tab w:val="right" w:leader="dot" w:pos="9016"/>
            </w:tabs>
            <w:rPr>
              <w:rFonts w:eastAsiaTheme="minorEastAsia" w:cstheme="minorBidi"/>
              <w:noProof/>
              <w:kern w:val="2"/>
              <w:sz w:val="22"/>
              <w:szCs w:val="22"/>
              <w:lang w:val="es-MX" w:eastAsia="es-MX"/>
              <w14:ligatures w14:val="standardContextual"/>
            </w:rPr>
          </w:pPr>
          <w:hyperlink w:anchor="_Toc137882560" w:history="1">
            <w:r w:rsidRPr="00071428">
              <w:rPr>
                <w:rStyle w:val="Hipervnculo"/>
                <w:noProof/>
                <w:lang w:bidi="es-ES"/>
              </w:rPr>
              <w:t>lo que pasa luego del desastre</w:t>
            </w:r>
            <w:r>
              <w:rPr>
                <w:noProof/>
                <w:webHidden/>
              </w:rPr>
              <w:tab/>
            </w:r>
            <w:r>
              <w:rPr>
                <w:noProof/>
                <w:webHidden/>
              </w:rPr>
              <w:fldChar w:fldCharType="begin"/>
            </w:r>
            <w:r>
              <w:rPr>
                <w:noProof/>
                <w:webHidden/>
              </w:rPr>
              <w:instrText xml:space="preserve"> PAGEREF _Toc137882560 \h </w:instrText>
            </w:r>
            <w:r>
              <w:rPr>
                <w:noProof/>
                <w:webHidden/>
              </w:rPr>
            </w:r>
            <w:r>
              <w:rPr>
                <w:noProof/>
                <w:webHidden/>
              </w:rPr>
              <w:fldChar w:fldCharType="separate"/>
            </w:r>
            <w:r>
              <w:rPr>
                <w:noProof/>
                <w:webHidden/>
              </w:rPr>
              <w:t>6</w:t>
            </w:r>
            <w:r>
              <w:rPr>
                <w:noProof/>
                <w:webHidden/>
              </w:rPr>
              <w:fldChar w:fldCharType="end"/>
            </w:r>
          </w:hyperlink>
        </w:p>
        <w:p w14:paraId="68DCA069" w14:textId="7A3CCFC9" w:rsidR="004A76F2" w:rsidRDefault="004A76F2">
          <w:pPr>
            <w:pStyle w:val="TDC1"/>
            <w:tabs>
              <w:tab w:val="right" w:leader="dot" w:pos="9016"/>
            </w:tabs>
            <w:rPr>
              <w:rFonts w:eastAsiaTheme="minorEastAsia" w:cstheme="minorBidi"/>
              <w:noProof/>
              <w:kern w:val="2"/>
              <w:sz w:val="22"/>
              <w:szCs w:val="22"/>
              <w:lang w:val="es-MX" w:eastAsia="es-MX"/>
              <w14:ligatures w14:val="standardContextual"/>
            </w:rPr>
          </w:pPr>
          <w:hyperlink w:anchor="_Toc137882561" w:history="1">
            <w:r w:rsidRPr="00071428">
              <w:rPr>
                <w:rStyle w:val="Hipervnculo"/>
                <w:noProof/>
                <w:lang w:bidi="es-ES"/>
              </w:rPr>
              <w:t>[Escriba el título del capítulo]</w:t>
            </w:r>
            <w:r>
              <w:rPr>
                <w:noProof/>
                <w:webHidden/>
              </w:rPr>
              <w:tab/>
            </w:r>
            <w:r>
              <w:rPr>
                <w:noProof/>
                <w:webHidden/>
              </w:rPr>
              <w:fldChar w:fldCharType="begin"/>
            </w:r>
            <w:r>
              <w:rPr>
                <w:noProof/>
                <w:webHidden/>
              </w:rPr>
              <w:instrText xml:space="preserve"> PAGEREF _Toc137882561 \h </w:instrText>
            </w:r>
            <w:r>
              <w:rPr>
                <w:noProof/>
                <w:webHidden/>
              </w:rPr>
            </w:r>
            <w:r>
              <w:rPr>
                <w:noProof/>
                <w:webHidden/>
              </w:rPr>
              <w:fldChar w:fldCharType="separate"/>
            </w:r>
            <w:r>
              <w:rPr>
                <w:noProof/>
                <w:webHidden/>
              </w:rPr>
              <w:t>13</w:t>
            </w:r>
            <w:r>
              <w:rPr>
                <w:noProof/>
                <w:webHidden/>
              </w:rPr>
              <w:fldChar w:fldCharType="end"/>
            </w:r>
          </w:hyperlink>
        </w:p>
        <w:p w14:paraId="7302C3C4" w14:textId="28B4F199" w:rsidR="004A76F2" w:rsidRDefault="004A76F2">
          <w:pPr>
            <w:pStyle w:val="TDC1"/>
            <w:tabs>
              <w:tab w:val="right" w:leader="dot" w:pos="9016"/>
            </w:tabs>
            <w:rPr>
              <w:rFonts w:eastAsiaTheme="minorEastAsia" w:cstheme="minorBidi"/>
              <w:noProof/>
              <w:kern w:val="2"/>
              <w:sz w:val="22"/>
              <w:szCs w:val="22"/>
              <w:lang w:val="es-MX" w:eastAsia="es-MX"/>
              <w14:ligatures w14:val="standardContextual"/>
            </w:rPr>
          </w:pPr>
          <w:hyperlink w:anchor="_Toc137882562" w:history="1">
            <w:r w:rsidRPr="00071428">
              <w:rPr>
                <w:rStyle w:val="Hipervnculo"/>
                <w:noProof/>
                <w:lang w:bidi="es-ES"/>
              </w:rPr>
              <w:t>[Escriba el título del capítulo]</w:t>
            </w:r>
            <w:r>
              <w:rPr>
                <w:noProof/>
                <w:webHidden/>
              </w:rPr>
              <w:tab/>
            </w:r>
            <w:r>
              <w:rPr>
                <w:noProof/>
                <w:webHidden/>
              </w:rPr>
              <w:fldChar w:fldCharType="begin"/>
            </w:r>
            <w:r>
              <w:rPr>
                <w:noProof/>
                <w:webHidden/>
              </w:rPr>
              <w:instrText xml:space="preserve"> PAGEREF _Toc137882562 \h </w:instrText>
            </w:r>
            <w:r>
              <w:rPr>
                <w:noProof/>
                <w:webHidden/>
              </w:rPr>
            </w:r>
            <w:r>
              <w:rPr>
                <w:noProof/>
                <w:webHidden/>
              </w:rPr>
              <w:fldChar w:fldCharType="separate"/>
            </w:r>
            <w:r>
              <w:rPr>
                <w:noProof/>
                <w:webHidden/>
              </w:rPr>
              <w:t>14</w:t>
            </w:r>
            <w:r>
              <w:rPr>
                <w:noProof/>
                <w:webHidden/>
              </w:rPr>
              <w:fldChar w:fldCharType="end"/>
            </w:r>
          </w:hyperlink>
        </w:p>
        <w:p w14:paraId="4C1D3E6C" w14:textId="65DE8ACE" w:rsidR="004A76F2" w:rsidRDefault="004A76F2">
          <w:pPr>
            <w:pStyle w:val="TDC1"/>
            <w:tabs>
              <w:tab w:val="right" w:leader="dot" w:pos="9016"/>
            </w:tabs>
            <w:rPr>
              <w:rFonts w:eastAsiaTheme="minorEastAsia" w:cstheme="minorBidi"/>
              <w:noProof/>
              <w:kern w:val="2"/>
              <w:sz w:val="22"/>
              <w:szCs w:val="22"/>
              <w:lang w:val="es-MX" w:eastAsia="es-MX"/>
              <w14:ligatures w14:val="standardContextual"/>
            </w:rPr>
          </w:pPr>
          <w:hyperlink w:anchor="_Toc137882563" w:history="1">
            <w:r w:rsidRPr="00071428">
              <w:rPr>
                <w:rStyle w:val="Hipervnculo"/>
                <w:noProof/>
                <w:lang w:bidi="es-ES"/>
              </w:rPr>
              <w:t>[Escriba el título del capítulo]</w:t>
            </w:r>
            <w:r>
              <w:rPr>
                <w:noProof/>
                <w:webHidden/>
              </w:rPr>
              <w:tab/>
            </w:r>
            <w:r>
              <w:rPr>
                <w:noProof/>
                <w:webHidden/>
              </w:rPr>
              <w:fldChar w:fldCharType="begin"/>
            </w:r>
            <w:r>
              <w:rPr>
                <w:noProof/>
                <w:webHidden/>
              </w:rPr>
              <w:instrText xml:space="preserve"> PAGEREF _Toc137882563 \h </w:instrText>
            </w:r>
            <w:r>
              <w:rPr>
                <w:noProof/>
                <w:webHidden/>
              </w:rPr>
            </w:r>
            <w:r>
              <w:rPr>
                <w:noProof/>
                <w:webHidden/>
              </w:rPr>
              <w:fldChar w:fldCharType="separate"/>
            </w:r>
            <w:r>
              <w:rPr>
                <w:noProof/>
                <w:webHidden/>
              </w:rPr>
              <w:t>15</w:t>
            </w:r>
            <w:r>
              <w:rPr>
                <w:noProof/>
                <w:webHidden/>
              </w:rPr>
              <w:fldChar w:fldCharType="end"/>
            </w:r>
          </w:hyperlink>
        </w:p>
        <w:p w14:paraId="18F097C5" w14:textId="7BAF6875" w:rsidR="004A76F2" w:rsidRDefault="004A76F2">
          <w:pPr>
            <w:pStyle w:val="TDC1"/>
            <w:tabs>
              <w:tab w:val="right" w:leader="dot" w:pos="9016"/>
            </w:tabs>
            <w:rPr>
              <w:rFonts w:eastAsiaTheme="minorEastAsia" w:cstheme="minorBidi"/>
              <w:noProof/>
              <w:kern w:val="2"/>
              <w:sz w:val="22"/>
              <w:szCs w:val="22"/>
              <w:lang w:val="es-MX" w:eastAsia="es-MX"/>
              <w14:ligatures w14:val="standardContextual"/>
            </w:rPr>
          </w:pPr>
          <w:hyperlink w:anchor="_Toc137882564" w:history="1">
            <w:r w:rsidRPr="00071428">
              <w:rPr>
                <w:rStyle w:val="Hipervnculo"/>
                <w:noProof/>
                <w:lang w:bidi="es-ES"/>
              </w:rPr>
              <w:t>[Escriba el título del capítulo]</w:t>
            </w:r>
            <w:r>
              <w:rPr>
                <w:noProof/>
                <w:webHidden/>
              </w:rPr>
              <w:tab/>
            </w:r>
            <w:r>
              <w:rPr>
                <w:noProof/>
                <w:webHidden/>
              </w:rPr>
              <w:fldChar w:fldCharType="begin"/>
            </w:r>
            <w:r>
              <w:rPr>
                <w:noProof/>
                <w:webHidden/>
              </w:rPr>
              <w:instrText xml:space="preserve"> PAGEREF _Toc137882564 \h </w:instrText>
            </w:r>
            <w:r>
              <w:rPr>
                <w:noProof/>
                <w:webHidden/>
              </w:rPr>
            </w:r>
            <w:r>
              <w:rPr>
                <w:noProof/>
                <w:webHidden/>
              </w:rPr>
              <w:fldChar w:fldCharType="separate"/>
            </w:r>
            <w:r>
              <w:rPr>
                <w:noProof/>
                <w:webHidden/>
              </w:rPr>
              <w:t>16</w:t>
            </w:r>
            <w:r>
              <w:rPr>
                <w:noProof/>
                <w:webHidden/>
              </w:rPr>
              <w:fldChar w:fldCharType="end"/>
            </w:r>
          </w:hyperlink>
        </w:p>
        <w:p w14:paraId="60FB0E92" w14:textId="42729A79" w:rsidR="004A76F2" w:rsidRDefault="004A76F2">
          <w:pPr>
            <w:pStyle w:val="TDC1"/>
            <w:tabs>
              <w:tab w:val="right" w:leader="dot" w:pos="9016"/>
            </w:tabs>
            <w:rPr>
              <w:rFonts w:eastAsiaTheme="minorEastAsia" w:cstheme="minorBidi"/>
              <w:noProof/>
              <w:kern w:val="2"/>
              <w:sz w:val="22"/>
              <w:szCs w:val="22"/>
              <w:lang w:val="es-MX" w:eastAsia="es-MX"/>
              <w14:ligatures w14:val="standardContextual"/>
            </w:rPr>
          </w:pPr>
          <w:hyperlink w:anchor="_Toc137882565" w:history="1">
            <w:r w:rsidRPr="00071428">
              <w:rPr>
                <w:rStyle w:val="Hipervnculo"/>
                <w:noProof/>
              </w:rPr>
              <w:t>fghjk</w:t>
            </w:r>
            <w:r>
              <w:rPr>
                <w:noProof/>
                <w:webHidden/>
              </w:rPr>
              <w:tab/>
            </w:r>
            <w:r>
              <w:rPr>
                <w:noProof/>
                <w:webHidden/>
              </w:rPr>
              <w:fldChar w:fldCharType="begin"/>
            </w:r>
            <w:r>
              <w:rPr>
                <w:noProof/>
                <w:webHidden/>
              </w:rPr>
              <w:instrText xml:space="preserve"> PAGEREF _Toc137882565 \h </w:instrText>
            </w:r>
            <w:r>
              <w:rPr>
                <w:noProof/>
                <w:webHidden/>
              </w:rPr>
            </w:r>
            <w:r>
              <w:rPr>
                <w:noProof/>
                <w:webHidden/>
              </w:rPr>
              <w:fldChar w:fldCharType="separate"/>
            </w:r>
            <w:r>
              <w:rPr>
                <w:noProof/>
                <w:webHidden/>
              </w:rPr>
              <w:t>17</w:t>
            </w:r>
            <w:r>
              <w:rPr>
                <w:noProof/>
                <w:webHidden/>
              </w:rPr>
              <w:fldChar w:fldCharType="end"/>
            </w:r>
          </w:hyperlink>
        </w:p>
        <w:p w14:paraId="69B82889" w14:textId="1A6AE51D" w:rsidR="00DA2E5D" w:rsidRDefault="00DA2E5D">
          <w:r>
            <w:rPr>
              <w:b/>
              <w:noProof/>
              <w:lang w:bidi="es-ES"/>
            </w:rPr>
            <w:fldChar w:fldCharType="end"/>
          </w:r>
        </w:p>
      </w:sdtContent>
    </w:sdt>
    <w:p w14:paraId="58F80ED9" w14:textId="77777777" w:rsidR="002560AC" w:rsidRPr="00AE40E9" w:rsidRDefault="002560AC">
      <w:pPr>
        <w:jc w:val="center"/>
        <w:rPr>
          <w:rFonts w:ascii="Times New Roman" w:hAnsi="Times New Roman"/>
        </w:rPr>
      </w:pPr>
    </w:p>
    <w:p w14:paraId="3F5E7712" w14:textId="77777777" w:rsidR="00B76BB3" w:rsidRDefault="00B76BB3" w:rsidP="001F2B10">
      <w:pPr>
        <w:pStyle w:val="Textoindependiente"/>
        <w:sectPr w:rsidR="00B76BB3" w:rsidSect="00007650">
          <w:headerReference w:type="default" r:id="rId12"/>
          <w:footerReference w:type="default" r:id="rId13"/>
          <w:pgSz w:w="11906" w:h="16838" w:code="9"/>
          <w:pgMar w:top="1440" w:right="1440" w:bottom="1440" w:left="1440" w:header="720" w:footer="720" w:gutter="0"/>
          <w:pgNumType w:fmt="lowerRoman"/>
          <w:cols w:space="720"/>
          <w:docGrid w:linePitch="326" w:charSpace="-6350"/>
        </w:sectPr>
      </w:pPr>
    </w:p>
    <w:p w14:paraId="260AB805" w14:textId="77777777" w:rsidR="002560AC" w:rsidRPr="00AE40E9" w:rsidRDefault="00BA3867" w:rsidP="00BA1326">
      <w:pPr>
        <w:pStyle w:val="Ttulo1"/>
      </w:pPr>
      <w:bookmarkStart w:id="0" w:name="_Toc137882559"/>
      <w:r>
        <w:lastRenderedPageBreak/>
        <w:t>E</w:t>
      </w:r>
      <w:r w:rsidR="00BA1326">
        <w:t>l inicio es el más dificil</w:t>
      </w:r>
      <w:bookmarkEnd w:id="0"/>
    </w:p>
    <w:p w14:paraId="0442606D" w14:textId="77777777" w:rsidR="002560AC" w:rsidRDefault="00BA1326" w:rsidP="00007650">
      <w:pPr>
        <w:pStyle w:val="Textoindependiente"/>
        <w:spacing w:after="0" w:line="480" w:lineRule="auto"/>
      </w:pPr>
      <w:r>
        <w:t>Cuan</w:t>
      </w:r>
      <w:r w:rsidR="000E2026">
        <w:t>do una persona habla de iniciar, puede referirse a tantas cos</w:t>
      </w:r>
      <w:r w:rsidR="00553693">
        <w:t>as, algunas buenas y otras no</w:t>
      </w:r>
      <w:r w:rsidR="000E2026">
        <w:t xml:space="preserve">, </w:t>
      </w:r>
      <w:r w:rsidR="000E2026" w:rsidRPr="00553693">
        <w:rPr>
          <w:highlight w:val="lightGray"/>
        </w:rPr>
        <w:t>desgraciadamente</w:t>
      </w:r>
      <w:r w:rsidR="000E2026">
        <w:t xml:space="preserve"> para mi</w:t>
      </w:r>
      <w:r w:rsidR="00553693">
        <w:t xml:space="preserve"> desagrado</w:t>
      </w:r>
      <w:r w:rsidR="000E2026">
        <w:t xml:space="preserve"> esta es una de las</w:t>
      </w:r>
      <w:r w:rsidR="00553693">
        <w:t xml:space="preserve"> malas</w:t>
      </w:r>
      <w:r w:rsidR="000E2026">
        <w:t xml:space="preserve"> </w:t>
      </w:r>
      <w:r w:rsidR="000E2026" w:rsidRPr="00553693">
        <w:rPr>
          <w:highlight w:val="lightGray"/>
        </w:rPr>
        <w:t>segundas</w:t>
      </w:r>
      <w:r w:rsidR="000E2026">
        <w:t>. Aunque no sea creíble lo que escriba, quiero dejarlo plasmado porque de otra manera creo que al igual que muchos otros momentos, me lo hare olvidar</w:t>
      </w:r>
      <w:r w:rsidR="00553693">
        <w:t>,</w:t>
      </w:r>
      <w:r w:rsidR="000E2026">
        <w:t xml:space="preserve"> solo para no sufrir</w:t>
      </w:r>
      <w:r w:rsidR="00921A96">
        <w:t xml:space="preserve"> y poder continuar con mi vida</w:t>
      </w:r>
      <w:r w:rsidR="00553693">
        <w:t>, como cualquier persona que ya haya pasado por una serie ellos</w:t>
      </w:r>
      <w:r w:rsidR="000E2026">
        <w:t>.</w:t>
      </w:r>
    </w:p>
    <w:p w14:paraId="0179E974" w14:textId="77777777" w:rsidR="00553693" w:rsidRPr="00533A15" w:rsidRDefault="00553693" w:rsidP="001F2B10">
      <w:pPr>
        <w:pStyle w:val="Textoindependienteprimerasangra"/>
      </w:pPr>
      <w:r>
        <w:t xml:space="preserve">Una vez dicho esto, quisiera comenzar por poner el contexto de esta historia, ya que de lo contrario, está claro que mis palabras se entenderán tanto como una pareja de </w:t>
      </w:r>
      <w:r w:rsidR="00AA306E">
        <w:t>ancianos que no</w:t>
      </w:r>
      <w:r>
        <w:t xml:space="preserve"> escuchan bien. </w:t>
      </w:r>
      <w:r w:rsidR="00AA306E">
        <w:t xml:space="preserve">El </w:t>
      </w:r>
      <w:r w:rsidR="00AA306E">
        <w:rPr>
          <w:i/>
        </w:rPr>
        <w:t>“accidente”</w:t>
      </w:r>
      <w:r w:rsidR="00AA306E">
        <w:t xml:space="preserve"> </w:t>
      </w:r>
      <w:r w:rsidR="00AA306E">
        <w:rPr>
          <w:highlight w:val="lightGray"/>
        </w:rPr>
        <w:t>(declive</w:t>
      </w:r>
      <w:r w:rsidR="00AA306E" w:rsidRPr="00AA306E">
        <w:rPr>
          <w:highlight w:val="lightGray"/>
        </w:rPr>
        <w:t>, tragedia o como se le quiera llamar)</w:t>
      </w:r>
      <w:r w:rsidR="00AA306E">
        <w:t xml:space="preserve"> por decirlo así, sucedió en mi ciudad natal, un pequeño lugar lejos pero a la vez cerca de todo, el cual no se puede llamar especial ya que no tiene nada con esta característica, pero que de igual manera es conocido. En esos días, días de invierno con muy poca gente en las calles, se volvía menos especial aun, todos se quedaban adentro y salían </w:t>
      </w:r>
      <w:r w:rsidR="00533A15">
        <w:t xml:space="preserve">solo si era muy necesario, un lugar de gente pacífica sin duda, o eso parecía. Si bien la tranquilidad en las calles se interpreta como paz, paz en las casas, entre los ciudadanos y las autoridades, en esta ciudad no fue, no es, ni será el caso, dado que todo el silencio sepulcral que se apreciaba era a causa de las leyes que había impuesto la intendencia, esa jodidas leyes que solo dejaban salir para hacer tus compras y poco más, solo para mantener su </w:t>
      </w:r>
      <w:r w:rsidR="00533A15">
        <w:rPr>
          <w:i/>
        </w:rPr>
        <w:t>“autoridad como representantes”</w:t>
      </w:r>
      <w:r w:rsidR="00533A15">
        <w:t xml:space="preserve">. </w:t>
      </w:r>
      <w:r w:rsidR="003F4AEB">
        <w:t>É</w:t>
      </w:r>
      <w:r w:rsidR="00533A15">
        <w:t>sta sin dudas</w:t>
      </w:r>
      <w:r w:rsidR="003F4AEB">
        <w:t>,</w:t>
      </w:r>
      <w:r w:rsidR="00533A15">
        <w:t xml:space="preserve"> fue una</w:t>
      </w:r>
      <w:r w:rsidR="003F4AEB">
        <w:t xml:space="preserve"> de las razones de mi problema, pero ese es otro tema.</w:t>
      </w:r>
    </w:p>
    <w:p w14:paraId="3CFDAEEE" w14:textId="77777777" w:rsidR="00533A15" w:rsidRDefault="00533A15" w:rsidP="001F2B10">
      <w:pPr>
        <w:pStyle w:val="Saludo"/>
      </w:pPr>
      <w:r>
        <w:lastRenderedPageBreak/>
        <w:tab/>
      </w:r>
      <w:r w:rsidR="003F4AEB">
        <w:t>A decir verdad, l</w:t>
      </w:r>
      <w:r>
        <w:t xml:space="preserve">os días que sigo extrañando, son aquellos en que todo parecía ir como </w:t>
      </w:r>
      <w:r w:rsidR="003F4AEB">
        <w:t xml:space="preserve">debía, y si bien no ha transcurrido mucho desde aquello, aún </w:t>
      </w:r>
      <w:r w:rsidR="00FC283E">
        <w:t>así</w:t>
      </w:r>
      <w:r w:rsidR="003F4AEB">
        <w:t xml:space="preserve"> los quisiera recuperar. Siendo m</w:t>
      </w:r>
      <w:r w:rsidR="00857634">
        <w:t>ás preciso, desde entonces</w:t>
      </w:r>
      <w:r w:rsidR="003F4AEB">
        <w:t xml:space="preserve"> han pasado… tres meses, una semana y contando, digo contando porque soy de esas personas que intentan no olvidar aquellas cosas</w:t>
      </w:r>
      <w:r w:rsidR="00400C58">
        <w:t xml:space="preserve"> que marcan sus vidas. S</w:t>
      </w:r>
      <w:r w:rsidR="00FC283E">
        <w:t>in embargo</w:t>
      </w:r>
      <w:r w:rsidR="00400C58">
        <w:t xml:space="preserve">, es un hecho muy conocido de mí que lo que </w:t>
      </w:r>
      <w:r w:rsidR="00E21F1E">
        <w:t>debería</w:t>
      </w:r>
      <w:r w:rsidR="00400C58">
        <w:t xml:space="preserve"> recordar, me lo olvido</w:t>
      </w:r>
      <w:r w:rsidR="00E21F1E">
        <w:t xml:space="preserve"> pronto</w:t>
      </w:r>
      <w:r w:rsidR="00400C58">
        <w:t xml:space="preserve"> y lo que no debo recordar o mejor dicho, debería hacer como que no paso y seguir adelante, lo recuerdo como si acabara de suceder.</w:t>
      </w:r>
    </w:p>
    <w:p w14:paraId="6B2CA53E" w14:textId="77777777" w:rsidR="00E21F1E" w:rsidRDefault="00E21F1E" w:rsidP="001F2B10">
      <w:pPr>
        <w:pStyle w:val="Textoindependienteprimerasangra"/>
      </w:pPr>
      <w:r>
        <w:t>Ahora sí, habiendo puesto una imagen de lo que era mi vida, es más fácil comenzar</w:t>
      </w:r>
      <w:r w:rsidR="00F26507">
        <w:t xml:space="preserve"> con esto</w:t>
      </w:r>
      <w:r>
        <w:t xml:space="preserve">. Todo </w:t>
      </w:r>
      <w:r w:rsidR="00F26507">
        <w:t>pasó</w:t>
      </w:r>
      <w:r>
        <w:t xml:space="preserve"> un martes si mal no recuerdo, </w:t>
      </w:r>
      <w:r w:rsidR="00F26507">
        <w:t xml:space="preserve">el número nunca me lo olvidare, era trece,  tal y como se ve, un martes trece </w:t>
      </w:r>
      <w:r>
        <w:t xml:space="preserve">cuando tuve que ir por mi hermano a la escuela, </w:t>
      </w:r>
      <w:r w:rsidR="00153095">
        <w:t>estaba lloviendo bastante</w:t>
      </w:r>
      <w:r w:rsidR="00F26507">
        <w:t xml:space="preserve">, pero por suerte teníamos auto y </w:t>
      </w:r>
      <w:r w:rsidR="00153095">
        <w:t>las boca de tormenta se llevaban la gran mayoría del agua, d</w:t>
      </w:r>
      <w:r w:rsidR="00F26507">
        <w:t>e las pocas cosas que si esta</w:t>
      </w:r>
      <w:r w:rsidR="00153095">
        <w:t>ban en condiciones en la ciudad. Incluso con ambos puntos a favor, pasó lo que paso.</w:t>
      </w:r>
    </w:p>
    <w:p w14:paraId="2ACC3D73" w14:textId="77777777" w:rsidR="008F1E58" w:rsidRPr="00932928" w:rsidRDefault="00153095" w:rsidP="001F2B10">
      <w:pPr>
        <w:pStyle w:val="Textoindependienteprimerasangra"/>
      </w:pPr>
      <w:r>
        <w:t xml:space="preserve">Una vez llegue a la institución, él se sube de inmediato y tomamos rumbo de vuelta a casa, es decir, todo a pedir de boca. En el camino, como era de costumbre íbamos hablando de tonterías, de </w:t>
      </w:r>
      <w:r w:rsidR="006E778F">
        <w:t>cómo</w:t>
      </w:r>
      <w:r>
        <w:t xml:space="preserve"> nos veíamos,</w:t>
      </w:r>
      <w:r w:rsidR="006E778F">
        <w:t xml:space="preserve"> quien estaba era más que quien lo típico,</w:t>
      </w:r>
      <w:r>
        <w:t xml:space="preserve"> de comida</w:t>
      </w:r>
      <w:r w:rsidR="006E778F">
        <w:t xml:space="preserve">, de algo que nos diera gracia, cuando de repente vuelvo la cabeza para ver el camino y siento el impacto de un auto contra la puerta del conductor, no sé cómo, en qué momento o de dónde salió este vehículo, pero lo que sí sé, es que en un parpadeo </w:t>
      </w:r>
      <w:r w:rsidR="004D3A01">
        <w:t xml:space="preserve">nuestro auto comenzó a girar sobre las calles empapadas como si de una esfera se tratase, hasta que se detuvo. Luego de eso solo puede recordar pequeños fragmentos, recuerdo que vi a mi lado buscando a alguien, no sabía a quién solo sabía que alguien estaba cerca mío en ese momento, cuando de pronto lo vi, cubierto de cortaduras, sangrando y sin señal de que estuviera respirando, la única persona que me entendía, no se </w:t>
      </w:r>
      <w:r w:rsidR="00983551">
        <w:t xml:space="preserve">movía. Reaccionar en ese momento, para mí, fue imposible, </w:t>
      </w:r>
      <w:r w:rsidR="00983551" w:rsidRPr="00983551">
        <w:t>el golpe duro</w:t>
      </w:r>
      <w:r w:rsidR="00983551">
        <w:t xml:space="preserve"> me lo había llevado yo por estar del lado del conductor, estaba aturdido y sé </w:t>
      </w:r>
      <w:r w:rsidR="00983551">
        <w:lastRenderedPageBreak/>
        <w:t>que algo estaba roto en mi interior porque solo respirar me dolía, y aun así, quería sostenerlo entre mis brazos y sacarlo de allí, claramente no pude, hasta el día de hoy detesto esa impotencia. Algo que si puede hace</w:t>
      </w:r>
      <w:r w:rsidR="008F1E58">
        <w:t>r</w:t>
      </w:r>
      <w:r w:rsidR="00983551">
        <w:t>, fue ver por el parabrisas a una mujer</w:t>
      </w:r>
      <w:r w:rsidR="008F1E58">
        <w:t>, la cual</w:t>
      </w:r>
      <w:r w:rsidR="00983551">
        <w:t xml:space="preserve"> iba pasando por el lugar</w:t>
      </w:r>
      <w:r w:rsidR="008F1E58">
        <w:t xml:space="preserve"> y que llamo a emergencias en cuanto me vio moverme, después de eso sé q</w:t>
      </w:r>
      <w:r w:rsidR="00B070E1">
        <w:t xml:space="preserve">ue me desmaye y más que la voz de un médico, </w:t>
      </w:r>
      <w:r w:rsidR="008F1E58">
        <w:t xml:space="preserve">que </w:t>
      </w:r>
      <w:r w:rsidR="00B070E1">
        <w:t>dijo que a uno de los dos ya no le quedaba tiempo</w:t>
      </w:r>
      <w:r w:rsidR="008F1E58">
        <w:t>, no recuerdo nada de lo que sucedió después.</w:t>
      </w:r>
    </w:p>
    <w:p w14:paraId="785E3D6A" w14:textId="77777777" w:rsidR="00932928" w:rsidRDefault="00932928" w:rsidP="001F2B10">
      <w:pPr>
        <w:pStyle w:val="Textoindependiente"/>
        <w:sectPr w:rsidR="00932928" w:rsidSect="00A27B93">
          <w:headerReference w:type="default" r:id="rId14"/>
          <w:footerReference w:type="default" r:id="rId15"/>
          <w:pgSz w:w="11906" w:h="16838" w:code="9"/>
          <w:pgMar w:top="1440" w:right="1440" w:bottom="1440" w:left="1440" w:header="720" w:footer="720" w:gutter="0"/>
          <w:pgNumType w:fmt="lowerRoman"/>
          <w:cols w:space="720"/>
          <w:titlePg/>
          <w:docGrid w:linePitch="326" w:charSpace="-6350"/>
        </w:sectPr>
      </w:pPr>
    </w:p>
    <w:p w14:paraId="52670724" w14:textId="5F5CE6F2" w:rsidR="002078A4" w:rsidRDefault="00B53BF4" w:rsidP="00B070E1">
      <w:pPr>
        <w:pStyle w:val="Ttulo1"/>
        <w:rPr>
          <w:color w:val="000000"/>
        </w:rPr>
      </w:pPr>
      <w:bookmarkStart w:id="1" w:name="_Toc137882560"/>
      <w:r>
        <w:rPr>
          <w:lang w:bidi="es-ES"/>
        </w:rPr>
        <w:lastRenderedPageBreak/>
        <w:t>lo que pas</w:t>
      </w:r>
      <w:r w:rsidR="00BB44AF">
        <w:rPr>
          <w:lang w:bidi="es-ES"/>
        </w:rPr>
        <w:t>ó</w:t>
      </w:r>
      <w:r>
        <w:rPr>
          <w:lang w:bidi="es-ES"/>
        </w:rPr>
        <w:t xml:space="preserve"> luego del </w:t>
      </w:r>
      <w:r w:rsidR="00B070E1">
        <w:rPr>
          <w:lang w:bidi="es-ES"/>
        </w:rPr>
        <w:t>desastre</w:t>
      </w:r>
      <w:bookmarkEnd w:id="1"/>
    </w:p>
    <w:p w14:paraId="5589BED4" w14:textId="77777777" w:rsidR="002560AC" w:rsidRDefault="00B53BF4" w:rsidP="00007650">
      <w:pPr>
        <w:pStyle w:val="Textoindependiente"/>
        <w:spacing w:after="0" w:line="480" w:lineRule="auto"/>
      </w:pPr>
      <w:r>
        <w:t>Quien hubiera pensado que un mes pasa tan rápido como una hora cuando estas internado, y más aún, cuando estas inconsciente la mitad de ese tiempo. Ahora sé que es verdad lo que tanto han dicho a lo largo de la historia, el tiempo verdaderamente es relativo.</w:t>
      </w:r>
    </w:p>
    <w:p w14:paraId="206AA12F" w14:textId="77777777" w:rsidR="00B53BF4" w:rsidRDefault="00B53BF4" w:rsidP="001F2B10">
      <w:pPr>
        <w:pStyle w:val="Textoindependienteprimerasangra"/>
      </w:pPr>
      <w:r>
        <w:t>A diferencia de lo que se pudiera pensar de lo sucedido</w:t>
      </w:r>
      <w:r w:rsidR="00271EC2">
        <w:t>, de lo que cualquiera querría que hubiese ocurrido luego de aquello, no volví a ver a mi hermano. Cuando desperté, habían pasado quince días desde el choque, y me encontraba en el área de cuidados intensivos, tenía por lo menos una intravenosa en cada brazo, estaba sujeto a la cama de tal manera que no me moviera de forma drástica, esto</w:t>
      </w:r>
      <w:r w:rsidR="00AF58E0">
        <w:t xml:space="preserve"> claramente me sorprendió, pero lo puede </w:t>
      </w:r>
      <w:r w:rsidR="00807AB2">
        <w:t>entender</w:t>
      </w:r>
      <w:r w:rsidR="00AF58E0">
        <w:t xml:space="preserve"> en cuanto me  dijeron el porqué, el cual era que </w:t>
      </w:r>
      <w:r w:rsidR="00271EC2">
        <w:t xml:space="preserve">me había roto </w:t>
      </w:r>
      <w:r w:rsidR="00AF58E0">
        <w:t>tres</w:t>
      </w:r>
      <w:r w:rsidR="00271EC2">
        <w:t xml:space="preserve"> costillas, se había movido una vértebra de la</w:t>
      </w:r>
      <w:r w:rsidR="00807AB2">
        <w:t xml:space="preserve"> columna o algo por el estilo, además,</w:t>
      </w:r>
      <w:r w:rsidR="00271EC2">
        <w:t xml:space="preserve"> estuve expuesto a una cirugía </w:t>
      </w:r>
      <w:r w:rsidR="00AF58E0">
        <w:t>de emergencia que consistió en un reemplazo de corazón, dado que el mío había sufrido</w:t>
      </w:r>
      <w:r w:rsidR="00271EC2">
        <w:t xml:space="preserve"> </w:t>
      </w:r>
      <w:r w:rsidR="00AF58E0">
        <w:t>un daño irreparable a causa mis costillas fracturadas</w:t>
      </w:r>
      <w:r w:rsidR="00807AB2">
        <w:t>, y mi cuerpo aun lo tenía que asimilar.</w:t>
      </w:r>
    </w:p>
    <w:p w14:paraId="35B65D91" w14:textId="77777777" w:rsidR="00807AB2" w:rsidRDefault="00807AB2" w:rsidP="001F2B10">
      <w:pPr>
        <w:pStyle w:val="Textoindependienteprimerasangra"/>
      </w:pPr>
      <w:r>
        <w:t>El tratamiento era efectivo, tanto que mis huesos sanaron decenas de veces más rápido que el de cualquier otra persona, eso me contaron los médicos que seguían mi recuperación, también, el sistema inmunitario de mi cuerpo reacciono positivamente al nuevo corazón</w:t>
      </w:r>
      <w:r w:rsidR="001730FA">
        <w:t xml:space="preserve">, lo que ya era mucho por sí mismo, dado que hay veces que el organismo sabe rechazar este tipo de trasplante por más compatibles que sean el donante y el receptor. Mientras mi cuerpo se recuperaba, mi mente me mataba un poco más cada día con las mismas dudas, cada vez que </w:t>
      </w:r>
      <w:r w:rsidR="001730FA">
        <w:lastRenderedPageBreak/>
        <w:t xml:space="preserve">intentaba recordar detalles de cómo choque o que paso después de esto, me dolía pero no demasiado, esos datos llegaban tarde o temprano, pero cuando trataba de recordar si iba solo, si había visto al otro conductor o </w:t>
      </w:r>
      <w:r w:rsidR="00706A43">
        <w:t xml:space="preserve">algo relacionado a alguien, comenzaba una migraña insoportable, suponían que era un efecto secundario, pero algo en mi interior me decía que no era </w:t>
      </w:r>
      <w:r w:rsidR="00490EE7">
        <w:t>así. Unos días después de mi despertar, tuve un sueño que sentí tan real, parecía mentira que fuera falso y en efecto, no lo era, se trataba de un recuerdo de hace ya varios años, de una tarde que habíamos pasado en familia en un campo perteneciente a mis abuelos</w:t>
      </w:r>
      <w:r w:rsidR="00F32740">
        <w:t xml:space="preserve"> donde jugábamos </w:t>
      </w:r>
      <w:r w:rsidR="00D274E5">
        <w:t>a la pelota con un chico, que según se veía tenía una relación muy cercana conmigo,</w:t>
      </w:r>
      <w:r w:rsidR="00734441">
        <w:t xml:space="preserve"> luego abrí los ojos y</w:t>
      </w:r>
      <w:r w:rsidR="00D274E5">
        <w:t xml:space="preserve"> me quede pensando en quien era, pero mientras más lo hacía más </w:t>
      </w:r>
      <w:r w:rsidR="00734441">
        <w:t>presión</w:t>
      </w:r>
      <w:r w:rsidR="00D274E5">
        <w:t xml:space="preserve"> tenía en la cabeza, lo que me indicaba que </w:t>
      </w:r>
      <w:r w:rsidR="00734441">
        <w:t>él había estado</w:t>
      </w:r>
      <w:r w:rsidR="000E6679">
        <w:t xml:space="preserve"> involucrado en lo que paso un par de semanas atrás y que podría ser quien conducía el otro vehículo, después de todo muchas veces los sueños son representaciones subconscientes de nuestros miedos, y luego de tal suceso, posiblemente al verlo lo interprete como tal, aunque de todas maneras algo no cuadraba. Fue repentino, como un rayo que cae a tierra sin que haya comenzado a llover, se me vino un recuerdo de </w:t>
      </w:r>
      <w:r w:rsidR="004D1DFB">
        <w:t>él</w:t>
      </w:r>
      <w:r w:rsidR="000E6679">
        <w:t xml:space="preserve">, recordé que estaba conversando con mi madre en mi casa, lo cual ya </w:t>
      </w:r>
      <w:r w:rsidR="004D1DFB">
        <w:t xml:space="preserve">me decía que era conocido mío de alguna manera, pero lo que hizo que fuese tan importante ese momento fue lo dijo al final, luego de contarle sobre unas cosas, se despidió diciendo: … </w:t>
      </w:r>
      <w:r w:rsidR="004D1DFB">
        <w:rPr>
          <w:i/>
        </w:rPr>
        <w:t>me voy mamá</w:t>
      </w:r>
      <w:r w:rsidR="004D1DFB">
        <w:t xml:space="preserve">. Me quedo una sensación rara, y después de pensar que era absurdo que haya dicho eso, lo considere y </w:t>
      </w:r>
      <w:r w:rsidR="005F5A0E">
        <w:t>chas</w:t>
      </w:r>
      <w:r w:rsidR="004D1DFB">
        <w:t xml:space="preserve">, </w:t>
      </w:r>
      <w:r w:rsidR="00AF7E0A">
        <w:t xml:space="preserve">vi pasar y regresar frente a mis ojos todos los recuerdos que tenía de él como si de mi propia historia se tratase, </w:t>
      </w:r>
      <w:r w:rsidR="00753582">
        <w:t>lo que provocó que me desmayara, y a su vez que me quedara un terrible dolor en el corazón.</w:t>
      </w:r>
    </w:p>
    <w:p w14:paraId="3030672F" w14:textId="77777777" w:rsidR="00753582" w:rsidRDefault="00753582" w:rsidP="001F2B10">
      <w:pPr>
        <w:pStyle w:val="Textoindependienteprimerasangra"/>
      </w:pPr>
      <w:r>
        <w:t xml:space="preserve">Cuando uno despierta en un hospital, sabe </w:t>
      </w:r>
      <w:r w:rsidR="008E5250">
        <w:t>encontrarse con</w:t>
      </w:r>
      <w:r>
        <w:t xml:space="preserve"> una guardia </w:t>
      </w:r>
      <w:r w:rsidR="0093700A">
        <w:t>médica</w:t>
      </w:r>
      <w:r>
        <w:t xml:space="preserve"> para examinar el progreso de los </w:t>
      </w:r>
      <w:r w:rsidR="0093700A">
        <w:t>pacientes</w:t>
      </w:r>
      <w:r>
        <w:t xml:space="preserve">, </w:t>
      </w:r>
      <w:r w:rsidR="00647363">
        <w:t xml:space="preserve">esto cada mañana obvio, y en efecto ahí estaban, revisando a un señor mayor que al parecer llevaba mucho más tiempo del que yo había permanecido allí, asique en cuanto terminaron con él, me dirigí a ellos y pregunte lo más </w:t>
      </w:r>
      <w:r w:rsidR="00647363">
        <w:lastRenderedPageBreak/>
        <w:t>tranquilo que pude: - ¿Dónde se encuentra mi hermano? Y ¿Cuál es su estado de salud ahora mismo?,</w:t>
      </w:r>
      <w:r w:rsidR="0001459F">
        <w:t xml:space="preserve"> a lo que el medico presente no me respondió y peor aún, se me quedo viendo como si estuviese confundido, como si tuviera algún tipo de daño cerebral el cual no habían logrado vislumbrar en los estudios y me hace tener alucinaciones, en realidad esto último se me había ocurrido en el momento dado que no me habían dicho nada al respecto, pero solo debió haber pensado que estaba perdido por la anestesia y ya, o eso era el mejor caso que se me ocurrió. </w:t>
      </w:r>
      <w:r w:rsidR="00FA628D">
        <w:t>Acto seguido c</w:t>
      </w:r>
      <w:r w:rsidR="0001459F">
        <w:t xml:space="preserve">omo era de esperarse, se me acerco y pidió que le repitiera la pregunta, con la intensión </w:t>
      </w:r>
      <w:r w:rsidR="00FA628D">
        <w:t>de corroborar lo que debió haber escuchado con claridad ya que estaba a menos de tres metros de mi cama, entonces le repetí lo mismo pero co</w:t>
      </w:r>
      <w:r w:rsidR="009F09BE">
        <w:t>n distinto, con la intención de que si era lo tenía en mente, no se hicieran con la idea de que había enloquecido luego del impacto</w:t>
      </w:r>
      <w:r w:rsidR="00D71AAA">
        <w:t>.</w:t>
      </w:r>
      <w:r w:rsidR="009F09BE">
        <w:t xml:space="preserve"> </w:t>
      </w:r>
      <w:r w:rsidR="00D71AAA">
        <w:t>E</w:t>
      </w:r>
      <w:r w:rsidR="009F09BE">
        <w:t>ntonces</w:t>
      </w:r>
      <w:r w:rsidR="00D74683">
        <w:t>,</w:t>
      </w:r>
      <w:r w:rsidR="00D71AAA">
        <w:t xml:space="preserve"> luego de pensarlo un momento, me responde: - </w:t>
      </w:r>
      <w:r w:rsidR="009F09BE">
        <w:t xml:space="preserve"> </w:t>
      </w:r>
      <w:r w:rsidR="00D74683">
        <w:t xml:space="preserve">ja </w:t>
      </w:r>
      <w:proofErr w:type="spellStart"/>
      <w:r w:rsidR="00D74683">
        <w:t>ja</w:t>
      </w:r>
      <w:proofErr w:type="spellEnd"/>
      <w:r w:rsidR="00D74683">
        <w:t xml:space="preserve"> se ve que tu recuperación va bien, ya casi se sanan todas tus heridas y hasta te dan ganas de hacer chistes respecto a aquello, en poco tiempo volverás a tu vida normal, luego de rehabilitación claro. Lo dijo sin rodeos y se marchó para seguir con los demás pacientes, a lo que no volvió a decirme que era una broma, tuve que asumir lo peor, lo cual tenía varias formas de interpretarse, por un lado tenía que hacerme la idea de que posiblemente todo fuera una alucinación gigantesca provocada por los medicamentos, que claro no sentí como tal, y por otro lado, </w:t>
      </w:r>
      <w:r w:rsidR="00EA7B85">
        <w:t>omitiendo la hipótesis anterior, debía suponer que yo había sido el único sobreviviente, y que, por cómo estaba mi salud hasta ese momento no me lo habían contado para mantenerme tranquilo, ambas ideas nada agradables.</w:t>
      </w:r>
    </w:p>
    <w:p w14:paraId="4BF331F1" w14:textId="77777777" w:rsidR="008E2A46" w:rsidRDefault="00D74683" w:rsidP="001F2B10">
      <w:pPr>
        <w:pStyle w:val="Textoindependienteprimerasangra"/>
        <w:rPr>
          <w:i/>
        </w:rPr>
      </w:pPr>
      <w:r>
        <w:t xml:space="preserve">La preocupación de otros era lo último que quería provocar en el estado que me encontraba, asique luego de aquella respuesta del hombre, me reí, para que mantuviera la idea de que </w:t>
      </w:r>
      <w:r w:rsidR="00EA7B85">
        <w:t xml:space="preserve">todo había sido una jugarreta, un chiste, una broma (que en si ya era de muy mal gusto por lo sucedido), pero esto solo postergo mi preocupación, por ello pasadas un par de horas pedí hablar con el hombre que había estado siguiendo mi condición desde aquel día. German </w:t>
      </w:r>
      <w:r w:rsidR="00EA7B85">
        <w:lastRenderedPageBreak/>
        <w:t>Montes, un hombre mayor, de cincuenta o sesenta años, es un cirujano famoso que</w:t>
      </w:r>
      <w:r w:rsidR="00DB4BF9">
        <w:t xml:space="preserve"> se especializa cardiología, fue llamado de urgencia para tratar mi caso a causa de que todas las posibilidades existentes de tratamiento ya se habían intentado y de la misma forma habían fracasado, era la última opción por decirlo de aluna manera. Para evitar </w:t>
      </w:r>
      <w:r w:rsidR="00B25809">
        <w:t xml:space="preserve">algún malentendido, le pedí a una de las enfermeras que veía a diario y con quien tenía una relación más cercana, que llamase a German, pero que quedara entre nosotros, ella sabía que me gusta decir ciertas cosas de manera exagerada, entonces tomo esto </w:t>
      </w:r>
      <w:r w:rsidR="008E2A46">
        <w:t xml:space="preserve">último como si fuera una de ellas. Se podría decir que mi cuerpo se relajó un poco, pero la ansiedad que no es física, aumento a cada momento, y peor cuando lo vi entrando a la habitación. Cuando se ubicó junto a la cama, sereno como de costumbre, pregunto qué era lo que necesitaba, a lo que me vi en la necesidad de repetir las mismas palabras que había compartido con el otro médico, sin cambiar nada y sin la intención de que pareciera un chiste, lo pregunte tan serio como pude, inmediatamente después su mirada cambio, se percibía una sensación de preocupación, pero parecía no extrañarle, como si ya hubiese tenido experiencias semejantes a la </w:t>
      </w:r>
      <w:r w:rsidR="0016650A">
        <w:t xml:space="preserve">mía, debe ser por eso que su respuesta fue tan espontanea, fría y concisa: </w:t>
      </w:r>
      <w:r w:rsidR="0016650A" w:rsidRPr="004E46EC">
        <w:rPr>
          <w:i/>
        </w:rPr>
        <w:t xml:space="preserve">- </w:t>
      </w:r>
      <w:r w:rsidR="00CE6F99">
        <w:rPr>
          <w:i/>
        </w:rPr>
        <w:t>v</w:t>
      </w:r>
      <w:r w:rsidR="006F4FA6" w:rsidRPr="004E46EC">
        <w:rPr>
          <w:i/>
        </w:rPr>
        <w:t>oy a ser honesto,</w:t>
      </w:r>
      <w:r w:rsidR="0016650A" w:rsidRPr="004E46EC">
        <w:rPr>
          <w:i/>
        </w:rPr>
        <w:t xml:space="preserve"> no</w:t>
      </w:r>
      <w:r w:rsidR="00367E4A" w:rsidRPr="004E46EC">
        <w:rPr>
          <w:i/>
        </w:rPr>
        <w:t xml:space="preserve"> tenemos registro de que haya habido otro pasajero en el vehículo en que te encontraron, si había en el otro con el que colisionaste, pero ella ya fue dada de alta y ahora está respondiendo las pregu</w:t>
      </w:r>
      <w:r w:rsidR="006F4FA6" w:rsidRPr="004E46EC">
        <w:rPr>
          <w:i/>
        </w:rPr>
        <w:t>n</w:t>
      </w:r>
      <w:r w:rsidR="00367E4A" w:rsidRPr="004E46EC">
        <w:rPr>
          <w:i/>
        </w:rPr>
        <w:t xml:space="preserve">tas de los </w:t>
      </w:r>
      <w:r w:rsidR="006F4FA6" w:rsidRPr="004E46EC">
        <w:rPr>
          <w:i/>
        </w:rPr>
        <w:t>policías, además, según lo que vi en tu expediente eres hijo único…</w:t>
      </w:r>
      <w:r w:rsidR="006F4FA6">
        <w:t xml:space="preserve"> Sin ninguna duda con eso confirmaba que algo estaba mal,</w:t>
      </w:r>
      <w:r w:rsidR="004E46EC">
        <w:t xml:space="preserve"> le di las gracias por su respuesta, aunque no me sentía satisfecho solo con eso, y dado que se había percatado de que estaba confundido, antes de irse me dijo con voz baja y profunda mientras miraba al suelo: </w:t>
      </w:r>
      <w:r w:rsidR="004E46EC" w:rsidRPr="00EC3704">
        <w:rPr>
          <w:highlight w:val="lightGray"/>
        </w:rPr>
        <w:t>-</w:t>
      </w:r>
      <w:r w:rsidR="004E46EC" w:rsidRPr="00EC3704">
        <w:rPr>
          <w:i/>
          <w:highlight w:val="lightGray"/>
        </w:rPr>
        <w:t xml:space="preserve"> no todo lo que recordamos con el corazón es verdad</w:t>
      </w:r>
      <w:r w:rsidR="004E46EC" w:rsidRPr="004E46EC">
        <w:rPr>
          <w:i/>
        </w:rPr>
        <w:t xml:space="preserve">, algunas de las </w:t>
      </w:r>
      <w:r w:rsidR="004E46EC">
        <w:rPr>
          <w:i/>
        </w:rPr>
        <w:t xml:space="preserve">sensaciones que pasan por ahí solo son reacciones biológicas de nuestro cerebro </w:t>
      </w:r>
      <w:r w:rsidR="00CE6F99">
        <w:rPr>
          <w:i/>
        </w:rPr>
        <w:t>estimulado</w:t>
      </w:r>
      <w:r w:rsidR="004E46EC">
        <w:rPr>
          <w:i/>
        </w:rPr>
        <w:t xml:space="preserve"> </w:t>
      </w:r>
      <w:r w:rsidR="00CE6F99">
        <w:rPr>
          <w:i/>
        </w:rPr>
        <w:t xml:space="preserve">por ciertos eventos, momentos y/o estados en los que nos encontramos, si puedes superarlos, dejas de sentirlas y así puedes continuar con tu vida sin que se interpongan. Sigue el consejo de un viejo, acepta los hechos </w:t>
      </w:r>
      <w:r w:rsidR="00EC3704">
        <w:rPr>
          <w:i/>
        </w:rPr>
        <w:t xml:space="preserve">tal y como son </w:t>
      </w:r>
      <w:r w:rsidR="00EC3704">
        <w:rPr>
          <w:i/>
        </w:rPr>
        <w:lastRenderedPageBreak/>
        <w:t>ahora</w:t>
      </w:r>
      <w:r w:rsidR="00CE6F99">
        <w:rPr>
          <w:i/>
        </w:rPr>
        <w:t xml:space="preserve">, e intenta ver </w:t>
      </w:r>
      <w:r w:rsidR="00EC3704">
        <w:rPr>
          <w:i/>
        </w:rPr>
        <w:t>sobre</w:t>
      </w:r>
      <w:r w:rsidR="00CE6F99">
        <w:rPr>
          <w:i/>
        </w:rPr>
        <w:t xml:space="preserve"> aquellos que </w:t>
      </w:r>
      <w:r w:rsidR="00EC3704">
        <w:rPr>
          <w:i/>
        </w:rPr>
        <w:t>no, aunque parezcan tan reales como nuestro presente</w:t>
      </w:r>
      <w:r w:rsidR="007560B6">
        <w:rPr>
          <w:i/>
        </w:rPr>
        <w:t xml:space="preserve">, </w:t>
      </w:r>
      <w:r w:rsidR="00EC3704">
        <w:rPr>
          <w:i/>
        </w:rPr>
        <w:t>las</w:t>
      </w:r>
      <w:r w:rsidR="007560B6">
        <w:rPr>
          <w:i/>
        </w:rPr>
        <w:t xml:space="preserve"> demás</w:t>
      </w:r>
      <w:r w:rsidR="00EC3704">
        <w:rPr>
          <w:i/>
        </w:rPr>
        <w:t xml:space="preserve"> veces, no lo son</w:t>
      </w:r>
      <w:r w:rsidR="00602EFE">
        <w:rPr>
          <w:i/>
        </w:rPr>
        <w:t>.</w:t>
      </w:r>
    </w:p>
    <w:p w14:paraId="4BCFC969" w14:textId="77777777" w:rsidR="006E27EF" w:rsidRDefault="007560B6" w:rsidP="001F2B10">
      <w:pPr>
        <w:pStyle w:val="Textoindependienteprimerasangra"/>
      </w:pPr>
      <w:r>
        <w:t>Solo con haber escuchado un par de palabras de un hombre mayor, mi mente quedo en shock por un largo tiempo, la realidad era que estuve así por unos cuantos días, la idea de que podría ser uno de esos casos fantásticos donde algo pasa con alguno de los protagonistas no dejaba de venirme a la mente, lo que por supuesto me mantuvo alerta día y noche</w:t>
      </w:r>
      <w:r w:rsidR="00B20FB7">
        <w:t>.</w:t>
      </w:r>
      <w:r w:rsidR="00FE3A66">
        <w:t xml:space="preserve"> </w:t>
      </w:r>
      <w:r w:rsidR="00B20FB7">
        <w:t>C</w:t>
      </w:r>
      <w:r w:rsidR="00FE3A66">
        <w:t>ada vez que cruzábamos miradas</w:t>
      </w:r>
      <w:r w:rsidR="00B20FB7">
        <w:t xml:space="preserve"> con este hombre</w:t>
      </w:r>
      <w:r w:rsidR="00FE3A66">
        <w:t xml:space="preserve">, algo dentro de mi pecho esperaba que tocara nuevamente el tema solo para poder hacerle </w:t>
      </w:r>
      <w:r w:rsidR="00B20FB7">
        <w:t xml:space="preserve">otras </w:t>
      </w:r>
      <w:r w:rsidR="00FE3A66">
        <w:t>preguntas, con la intención de sacar más información de la que ya sabía, porque debía haber más, bueno, eso esperaba, pero siempre era lo mismo, me revisaba, preguntaba cómo me encontraba, me decía que ya faltaba menos para que me dieran el alta y se retiraba velozmente con el pretexto de que aun debía revisar a los demás pacientes y que debía ser igualitario para todos, lo cual era una clara mentira</w:t>
      </w:r>
      <w:r w:rsidR="00B20FB7">
        <w:t xml:space="preserve"> dado que se encontraba allí solo para estudiar mi progreso</w:t>
      </w:r>
      <w:r w:rsidR="006E27EF">
        <w:t xml:space="preserve"> y que ya se habían ido la mayoría de los demás pacientes</w:t>
      </w:r>
      <w:r w:rsidR="00FE3A66">
        <w:t xml:space="preserve">, pero también era algo que no podía </w:t>
      </w:r>
      <w:r w:rsidR="00B20FB7">
        <w:t xml:space="preserve">discutirle porque es de ese tipo de persona que no saben ocultar lo que les molesta, al ver su cara se notaba, y eso hacía que me lo guardara para no incomodarlo más de lo que ya lo hice aquel día. </w:t>
      </w:r>
      <w:r w:rsidR="00682E97">
        <w:t>Esto siguió así por aproximadamente una semana o poco más, hasta que me canse y lo confronte, con respeto obviamente y lo más tranquilo que pude para que no se marchara o peor aún, me pusieran en un manicomio por estar convencido de lo que vi en un sueño, lo que fue mi preocupación desde el principio. Todo lo que quería saber era ¿Qué tanto de realidad y de ficción había en lo que vi?, mi objetivo fue obtener algu</w:t>
      </w:r>
      <w:r w:rsidR="006E27EF">
        <w:t>na respuesta convincente, lo que me había dicho estaba bien para una despedida, pero si ni siquiera sé si esa persona existió o no, no puedo dejarla ir.</w:t>
      </w:r>
    </w:p>
    <w:p w14:paraId="7D6E9955" w14:textId="77FC8FD5" w:rsidR="001F2B10" w:rsidRDefault="006E27EF" w:rsidP="003E08DB">
      <w:pPr>
        <w:pStyle w:val="Textoindependienteprimerasangra"/>
        <w:rPr>
          <w:i/>
        </w:rPr>
      </w:pPr>
      <w:r>
        <w:t xml:space="preserve">Cada momento que pasaba hacia más y más visible la tensión </w:t>
      </w:r>
      <w:r w:rsidR="00696548">
        <w:t>del habiente.</w:t>
      </w:r>
      <w:r>
        <w:t xml:space="preserve"> </w:t>
      </w:r>
      <w:r w:rsidR="00696548">
        <w:t>U</w:t>
      </w:r>
      <w:r>
        <w:t>na vez hecha la pregunta</w:t>
      </w:r>
      <w:r w:rsidR="00F735C2">
        <w:t>:</w:t>
      </w:r>
      <w:r>
        <w:t xml:space="preserve"> ¿Por qué no me dice lo que en verdad estaba </w:t>
      </w:r>
      <w:r w:rsidR="00F735C2">
        <w:t>pasando?</w:t>
      </w:r>
      <w:r>
        <w:t xml:space="preserve"> </w:t>
      </w:r>
      <w:r w:rsidR="00F735C2">
        <w:t>S</w:t>
      </w:r>
      <w:r w:rsidR="00696548">
        <w:t>abía</w:t>
      </w:r>
      <w:r w:rsidR="009A345D">
        <w:t xml:space="preserve"> que </w:t>
      </w:r>
      <w:r w:rsidR="00696548">
        <w:t xml:space="preserve">estaríamos en </w:t>
      </w:r>
      <w:r w:rsidR="00696548">
        <w:lastRenderedPageBreak/>
        <w:t>un silencio incomodo un periodo extenso, lo que no imaginaba fue la respuesta que me dio: -</w:t>
      </w:r>
      <w:r w:rsidR="00696548">
        <w:rPr>
          <w:i/>
        </w:rPr>
        <w:t xml:space="preserve"> Sabia que si tenías el mínimo interés por la verdad no te quedarías con lo que te he dicho previamente, me alegra sin dudas, pero también significa que vas a </w:t>
      </w:r>
      <w:r w:rsidR="00F735C2">
        <w:rPr>
          <w:i/>
        </w:rPr>
        <w:t>ser indispensable</w:t>
      </w:r>
      <w:r w:rsidR="00696548">
        <w:rPr>
          <w:i/>
        </w:rPr>
        <w:t xml:space="preserve"> que </w:t>
      </w:r>
      <w:r w:rsidR="00F735C2">
        <w:rPr>
          <w:i/>
        </w:rPr>
        <w:t>mantengas</w:t>
      </w:r>
      <w:r w:rsidR="00696548">
        <w:rPr>
          <w:i/>
        </w:rPr>
        <w:t xml:space="preserve"> esta conversación y todo lo que sepas</w:t>
      </w:r>
      <w:r w:rsidR="00F735C2">
        <w:rPr>
          <w:i/>
        </w:rPr>
        <w:t xml:space="preserve"> </w:t>
      </w:r>
      <w:r w:rsidR="00F735C2">
        <w:rPr>
          <w:i/>
        </w:rPr>
        <w:t>entre nosotros</w:t>
      </w:r>
      <w:r w:rsidR="00696548">
        <w:rPr>
          <w:i/>
        </w:rPr>
        <w:t>, igual o mejor que hasta ahora, la verdad es que en cuanto me llamaron</w:t>
      </w:r>
      <w:r w:rsidR="00F57E05">
        <w:rPr>
          <w:i/>
        </w:rPr>
        <w:t xml:space="preserve"> me hablaron de un caso</w:t>
      </w:r>
      <w:r w:rsidR="00F735C2">
        <w:rPr>
          <w:i/>
        </w:rPr>
        <w:t xml:space="preserve"> único, uno</w:t>
      </w:r>
      <w:r w:rsidR="00F57E05">
        <w:rPr>
          <w:i/>
        </w:rPr>
        <w:t xml:space="preserve"> en un millón o </w:t>
      </w:r>
      <w:r w:rsidR="00F735C2">
        <w:rPr>
          <w:i/>
        </w:rPr>
        <w:t xml:space="preserve">talvez </w:t>
      </w:r>
      <w:r w:rsidR="00F57E05">
        <w:rPr>
          <w:i/>
        </w:rPr>
        <w:t>más</w:t>
      </w:r>
      <w:r w:rsidR="00696548">
        <w:rPr>
          <w:i/>
        </w:rPr>
        <w:t>,</w:t>
      </w:r>
      <w:r w:rsidR="00F57E05">
        <w:rPr>
          <w:i/>
        </w:rPr>
        <w:t xml:space="preserve"> una rareza que solo yo podía tratar, asique por supuesto lo tome, pero realmente había muchos detalles técnicos de tus heridas que</w:t>
      </w:r>
      <w:r w:rsidR="00696548">
        <w:rPr>
          <w:i/>
        </w:rPr>
        <w:t xml:space="preserve"> no </w:t>
      </w:r>
      <w:r w:rsidR="00F57E05">
        <w:rPr>
          <w:i/>
        </w:rPr>
        <w:t>estaban claros,</w:t>
      </w:r>
      <w:r w:rsidR="00F735C2">
        <w:rPr>
          <w:i/>
        </w:rPr>
        <w:t xml:space="preserve"> se saltearon much</w:t>
      </w:r>
      <w:r w:rsidR="00B47A90">
        <w:rPr>
          <w:i/>
        </w:rPr>
        <w:t>os controles de rutina que deberían aparecer y había una gran parte que estaba tachada,</w:t>
      </w:r>
      <w:r w:rsidR="00F57E05">
        <w:rPr>
          <w:i/>
        </w:rPr>
        <w:t xml:space="preserve"> además, no estoy al tanto de </w:t>
      </w:r>
      <w:r w:rsidR="00696548">
        <w:rPr>
          <w:i/>
        </w:rPr>
        <w:t>los detalles forenses</w:t>
      </w:r>
      <w:r w:rsidR="00F57E05">
        <w:rPr>
          <w:i/>
        </w:rPr>
        <w:t xml:space="preserve">, pero lo que si </w:t>
      </w:r>
      <w:r w:rsidR="00953727">
        <w:rPr>
          <w:i/>
        </w:rPr>
        <w:t>te puedo decir</w:t>
      </w:r>
      <w:r w:rsidR="00696548">
        <w:rPr>
          <w:i/>
        </w:rPr>
        <w:t xml:space="preserve"> </w:t>
      </w:r>
      <w:r w:rsidR="00F57E05">
        <w:rPr>
          <w:i/>
        </w:rPr>
        <w:t xml:space="preserve">es que </w:t>
      </w:r>
      <w:r w:rsidR="00B47A90">
        <w:rPr>
          <w:i/>
        </w:rPr>
        <w:t>desde el principio corrieron</w:t>
      </w:r>
      <w:r w:rsidR="00953727">
        <w:rPr>
          <w:i/>
        </w:rPr>
        <w:t xml:space="preserve"> rumores acerca de un tercero en todo esto, y luego de nuestra última charla revise tu registro familiar con ayuda de un viejo conocido </w:t>
      </w:r>
      <w:r w:rsidR="00B47A90">
        <w:rPr>
          <w:i/>
        </w:rPr>
        <w:t>que actualmente trabaja en</w:t>
      </w:r>
      <w:r w:rsidR="00953727">
        <w:rPr>
          <w:i/>
        </w:rPr>
        <w:t xml:space="preserve"> la policía para no levantar sospechas</w:t>
      </w:r>
      <w:r w:rsidR="00B47A90">
        <w:rPr>
          <w:i/>
        </w:rPr>
        <w:t>. E</w:t>
      </w:r>
      <w:r w:rsidR="001D5665">
        <w:rPr>
          <w:i/>
        </w:rPr>
        <w:t>n variadas ocasiones</w:t>
      </w:r>
      <w:r w:rsidR="00B47A90">
        <w:rPr>
          <w:i/>
        </w:rPr>
        <w:t xml:space="preserve"> insistí</w:t>
      </w:r>
      <w:r w:rsidR="00953727">
        <w:rPr>
          <w:i/>
        </w:rPr>
        <w:t>,</w:t>
      </w:r>
      <w:r w:rsidR="001D5665">
        <w:rPr>
          <w:i/>
        </w:rPr>
        <w:t xml:space="preserve"> en busca</w:t>
      </w:r>
      <w:r w:rsidR="00B47A90">
        <w:rPr>
          <w:i/>
        </w:rPr>
        <w:t>r</w:t>
      </w:r>
      <w:r w:rsidR="001D5665">
        <w:rPr>
          <w:i/>
        </w:rPr>
        <w:t xml:space="preserve"> familiares lejanos, hijos de tus padres que no conocieras, alguien que pudiera ser a quien te referías, dado que todos los demás en tu familia no </w:t>
      </w:r>
      <w:r w:rsidR="00B47A90">
        <w:rPr>
          <w:i/>
        </w:rPr>
        <w:t>están</w:t>
      </w:r>
      <w:r w:rsidR="001D5665">
        <w:rPr>
          <w:i/>
        </w:rPr>
        <w:t xml:space="preserve"> en tratamiento, ni </w:t>
      </w:r>
      <w:r w:rsidR="00B47A90">
        <w:rPr>
          <w:i/>
        </w:rPr>
        <w:t>tenían</w:t>
      </w:r>
      <w:r w:rsidR="001D5665">
        <w:rPr>
          <w:i/>
        </w:rPr>
        <w:t xml:space="preserve"> registro de haber tenido atención medica en meses, y</w:t>
      </w:r>
      <w:r w:rsidR="00B47A90">
        <w:rPr>
          <w:i/>
        </w:rPr>
        <w:t xml:space="preserve"> sin la menor suerte,</w:t>
      </w:r>
      <w:r w:rsidR="001D5665">
        <w:rPr>
          <w:i/>
        </w:rPr>
        <w:t xml:space="preserve"> no encontré nada,</w:t>
      </w:r>
      <w:r w:rsidR="009965D0">
        <w:rPr>
          <w:i/>
        </w:rPr>
        <w:t xml:space="preserve"> aun así hubo algo que no</w:t>
      </w:r>
      <w:r w:rsidR="003E08DB">
        <w:rPr>
          <w:i/>
        </w:rPr>
        <w:t xml:space="preserve"> me terminaba de</w:t>
      </w:r>
      <w:r w:rsidR="009965D0">
        <w:rPr>
          <w:i/>
        </w:rPr>
        <w:t xml:space="preserve"> cuadra</w:t>
      </w:r>
      <w:r w:rsidR="003E08DB">
        <w:rPr>
          <w:i/>
        </w:rPr>
        <w:t>r</w:t>
      </w:r>
      <w:r w:rsidR="009965D0">
        <w:rPr>
          <w:i/>
        </w:rPr>
        <w:t xml:space="preserve"> en todo esto, tu análisis </w:t>
      </w:r>
      <w:r w:rsidR="000D60A9">
        <w:rPr>
          <w:i/>
        </w:rPr>
        <w:t>psicológico</w:t>
      </w:r>
      <w:r w:rsidR="009965D0">
        <w:rPr>
          <w:i/>
        </w:rPr>
        <w:t xml:space="preserve"> estaba</w:t>
      </w:r>
      <w:r w:rsidR="000D60A9">
        <w:rPr>
          <w:i/>
        </w:rPr>
        <w:t xml:space="preserve"> tan</w:t>
      </w:r>
      <w:r w:rsidR="009965D0">
        <w:rPr>
          <w:i/>
        </w:rPr>
        <w:t xml:space="preserve"> limpio</w:t>
      </w:r>
      <w:r w:rsidR="000D60A9">
        <w:rPr>
          <w:i/>
        </w:rPr>
        <w:t xml:space="preserve"> como se podía estar</w:t>
      </w:r>
      <w:r w:rsidR="009965D0">
        <w:rPr>
          <w:i/>
        </w:rPr>
        <w:t xml:space="preserve">, no había </w:t>
      </w:r>
      <w:r w:rsidR="000D60A9">
        <w:rPr>
          <w:i/>
        </w:rPr>
        <w:t xml:space="preserve">nada </w:t>
      </w:r>
      <w:r w:rsidR="003E08DB">
        <w:rPr>
          <w:i/>
        </w:rPr>
        <w:t>sobre</w:t>
      </w:r>
      <w:r w:rsidR="000D60A9">
        <w:rPr>
          <w:i/>
        </w:rPr>
        <w:t xml:space="preserve"> traumas por eventos familiares, no hay daño encefálico de ningún tipo y no hay señal de que haya más de un</w:t>
      </w:r>
      <w:r w:rsidR="003E08DB">
        <w:rPr>
          <w:i/>
        </w:rPr>
        <w:t>.. como decirlo...</w:t>
      </w:r>
      <w:r w:rsidR="000D60A9">
        <w:rPr>
          <w:i/>
        </w:rPr>
        <w:t xml:space="preserve"> tú, por lo que </w:t>
      </w:r>
      <w:r w:rsidR="003E08DB">
        <w:rPr>
          <w:i/>
        </w:rPr>
        <w:t>llegue a hacerme la idea de</w:t>
      </w:r>
      <w:r w:rsidR="000D60A9">
        <w:rPr>
          <w:i/>
        </w:rPr>
        <w:t xml:space="preserve"> que podía ser solo un sueño que tu </w:t>
      </w:r>
      <w:r w:rsidR="003E08DB">
        <w:rPr>
          <w:i/>
        </w:rPr>
        <w:t>sub</w:t>
      </w:r>
      <w:r w:rsidR="000D60A9">
        <w:rPr>
          <w:i/>
        </w:rPr>
        <w:t xml:space="preserve">consciente lo llevo a tal punto que lo volvió realidad, </w:t>
      </w:r>
      <w:r w:rsidR="003E08DB">
        <w:rPr>
          <w:i/>
        </w:rPr>
        <w:t>sin embargo,</w:t>
      </w:r>
      <w:r w:rsidR="000D60A9">
        <w:rPr>
          <w:i/>
        </w:rPr>
        <w:t xml:space="preserve"> yo mismo me negué a creerl</w:t>
      </w:r>
      <w:r w:rsidR="003E08DB">
        <w:rPr>
          <w:i/>
        </w:rPr>
        <w:t>o.</w:t>
      </w:r>
      <w:r w:rsidR="000D60A9">
        <w:rPr>
          <w:i/>
        </w:rPr>
        <w:t xml:space="preserve"> </w:t>
      </w:r>
      <w:r w:rsidR="003E08DB">
        <w:rPr>
          <w:i/>
        </w:rPr>
        <w:t>C</w:t>
      </w:r>
      <w:r w:rsidR="000D60A9">
        <w:rPr>
          <w:i/>
        </w:rPr>
        <w:t xml:space="preserve">reo que está pasando algo que está por fuera de nuestro conocimiento. </w:t>
      </w:r>
      <w:r w:rsidR="000D60A9">
        <w:t>Claro quedaba que s</w:t>
      </w:r>
      <w:r w:rsidR="003E08DB">
        <w:t>í</w:t>
      </w:r>
      <w:r w:rsidR="000D60A9">
        <w:t xml:space="preserve"> se había interesado, pero ante mi vista lo había hecho demasiado, tanto que ya era personal para </w:t>
      </w:r>
      <w:r w:rsidR="004B12F1">
        <w:t>él o que me quería convencer de que lo que había visto era real</w:t>
      </w:r>
      <w:r w:rsidR="003E08DB">
        <w:t xml:space="preserve"> din importar lo que me dijeran</w:t>
      </w:r>
      <w:r w:rsidR="004B12F1">
        <w:t xml:space="preserve">, </w:t>
      </w:r>
      <w:r w:rsidR="00BB44AF">
        <w:t>no obstante</w:t>
      </w:r>
      <w:r w:rsidR="004B12F1">
        <w:t xml:space="preserve"> para aclarar menciono: -</w:t>
      </w:r>
      <w:r w:rsidR="000D60A9">
        <w:rPr>
          <w:i/>
        </w:rPr>
        <w:t xml:space="preserve"> antes de que pienses en mi como un loco que solo quiere hacer que te unas a su club de la locura</w:t>
      </w:r>
      <w:r w:rsidR="004B12F1">
        <w:rPr>
          <w:i/>
        </w:rPr>
        <w:t xml:space="preserve">, quiero que sepas que llegue tan lejos </w:t>
      </w:r>
      <w:r w:rsidR="00BB44AF">
        <w:rPr>
          <w:i/>
        </w:rPr>
        <w:t xml:space="preserve">en </w:t>
      </w:r>
      <w:r w:rsidR="00BB44AF">
        <w:rPr>
          <w:i/>
        </w:rPr>
        <w:lastRenderedPageBreak/>
        <w:t xml:space="preserve">esto </w:t>
      </w:r>
      <w:r w:rsidR="004B12F1">
        <w:rPr>
          <w:i/>
        </w:rPr>
        <w:t>por algo de mi pasado</w:t>
      </w:r>
      <w:r w:rsidR="001F2B10">
        <w:rPr>
          <w:i/>
        </w:rPr>
        <w:t>, algo</w:t>
      </w:r>
      <w:r w:rsidR="004B12F1">
        <w:rPr>
          <w:i/>
        </w:rPr>
        <w:t xml:space="preserve"> que prometí mantener en secreto el resto de mi vida, pero que de alguna manera </w:t>
      </w:r>
      <w:r w:rsidR="00BB44AF">
        <w:rPr>
          <w:i/>
        </w:rPr>
        <w:t>renació</w:t>
      </w:r>
      <w:r w:rsidR="004B12F1">
        <w:rPr>
          <w:i/>
        </w:rPr>
        <w:t xml:space="preserve"> en la tuya.</w:t>
      </w:r>
    </w:p>
    <w:p w14:paraId="7EE2C691" w14:textId="2ADF55BB" w:rsidR="00BB44AF" w:rsidRDefault="00577DE2" w:rsidP="003E08DB">
      <w:pPr>
        <w:pStyle w:val="Textoindependienteprimerasangra"/>
        <w:rPr>
          <w:iCs/>
        </w:rPr>
      </w:pPr>
      <w:r>
        <w:rPr>
          <w:iCs/>
        </w:rPr>
        <w:t>El momento se terminó, en cuanto dejamos de hablar el me miro un instante solo para decirme con la vista</w:t>
      </w:r>
      <w:r w:rsidR="005F1DFB">
        <w:rPr>
          <w:iCs/>
        </w:rPr>
        <w:t xml:space="preserve">: - </w:t>
      </w:r>
      <w:r>
        <w:rPr>
          <w:i/>
        </w:rPr>
        <w:t xml:space="preserve">confío en que nada de esto se sabrá y espero que </w:t>
      </w:r>
      <w:r w:rsidR="005F1DFB">
        <w:rPr>
          <w:i/>
        </w:rPr>
        <w:t>seas paciente en lo que</w:t>
      </w:r>
      <w:r>
        <w:rPr>
          <w:i/>
        </w:rPr>
        <w:t xml:space="preserve"> te </w:t>
      </w:r>
      <w:r w:rsidR="005F1DFB">
        <w:rPr>
          <w:i/>
        </w:rPr>
        <w:t>traigo más</w:t>
      </w:r>
      <w:r>
        <w:rPr>
          <w:i/>
        </w:rPr>
        <w:t xml:space="preserve"> información, </w:t>
      </w:r>
      <w:r w:rsidR="005F1DFB">
        <w:rPr>
          <w:i/>
        </w:rPr>
        <w:t xml:space="preserve">de momento necesito tiempo -, </w:t>
      </w:r>
      <w:r>
        <w:rPr>
          <w:iCs/>
        </w:rPr>
        <w:t xml:space="preserve">o eso </w:t>
      </w:r>
      <w:r w:rsidR="005F1DFB">
        <w:rPr>
          <w:iCs/>
        </w:rPr>
        <w:t>sentí</w:t>
      </w:r>
      <w:r>
        <w:rPr>
          <w:iCs/>
        </w:rPr>
        <w:t xml:space="preserve"> que me había querido decir</w:t>
      </w:r>
      <w:r w:rsidR="005F1DFB">
        <w:rPr>
          <w:iCs/>
        </w:rPr>
        <w:t xml:space="preserve">. Por lo que a mí me concernía en ese momento, me bastaba con saber que no me estaba volviendo loco, </w:t>
      </w:r>
      <w:r w:rsidR="00BA5FC5">
        <w:rPr>
          <w:iCs/>
        </w:rPr>
        <w:t>o no lo hacía de manera voluntaria, asique con que volviera con información que fundamentara los sueños que he tenido, ya era suficiente por ahora.</w:t>
      </w:r>
    </w:p>
    <w:p w14:paraId="7D66BE0F" w14:textId="78CAC301" w:rsidR="00BA5FC5" w:rsidRDefault="00BA5FC5" w:rsidP="003E08DB">
      <w:pPr>
        <w:pStyle w:val="Textoindependienteprimerasangra"/>
        <w:rPr>
          <w:iCs/>
        </w:rPr>
      </w:pPr>
      <w:r>
        <w:rPr>
          <w:iCs/>
        </w:rPr>
        <w:t xml:space="preserve">Recuerdo que el pasar de los días era </w:t>
      </w:r>
      <w:r w:rsidR="00CA4B8F">
        <w:rPr>
          <w:iCs/>
        </w:rPr>
        <w:t xml:space="preserve">espontaneo, en un momento estaba despertando, listo para desayunar y al otro ya había cenado, se habían ido de la sala casi todos los enfermeros, solo quedaba el guardia haciendo sus rondas en el pasillo y tocaba volver a dormir, nunca </w:t>
      </w:r>
      <w:r w:rsidR="00AD0B8A">
        <w:rPr>
          <w:iCs/>
        </w:rPr>
        <w:t>creí</w:t>
      </w:r>
      <w:r w:rsidR="00CA4B8F">
        <w:rPr>
          <w:iCs/>
        </w:rPr>
        <w:t xml:space="preserve"> que estar tanto tiempo en un lugar donde te </w:t>
      </w:r>
      <w:r w:rsidR="00AD0B8A">
        <w:rPr>
          <w:iCs/>
        </w:rPr>
        <w:t xml:space="preserve">dan lo que necesitas, donde solo tienes una tarea, recuperarte, y donde no hay más que gente que se encarga de todo sin la necesidad de que les pagues, sería tan monto, triste, tan solitario a pesar de constante movimiento, </w:t>
      </w:r>
      <w:r w:rsidR="00E02E5D">
        <w:rPr>
          <w:iCs/>
        </w:rPr>
        <w:t>cosa que se apreciaba mas que nada los días nublados, esos días solo había sombras en todas partes, al no salir el sol se sentía la necesidad de hablar con alguien conocido, alguien que te aprecie, que quiera estar para ti sin que tu se lo pidas, cosa que no paso nunca. Uno naturalmente se pone a pensar en mo</w:t>
      </w:r>
      <w:r w:rsidR="004D3BC8">
        <w:rPr>
          <w:iCs/>
        </w:rPr>
        <w:t>m</w:t>
      </w:r>
      <w:r w:rsidR="00E02E5D">
        <w:rPr>
          <w:iCs/>
        </w:rPr>
        <w:t xml:space="preserve">entos </w:t>
      </w:r>
      <w:r w:rsidR="004D3BC8">
        <w:rPr>
          <w:iCs/>
        </w:rPr>
        <w:t>así el porqué de esto, es decir, todo el incidente transcurrió en donde yo vivía, ¿no debería ser de que mis padres, amigos y/o conocidos que estuvieran al tanto fueran a verme?,</w:t>
      </w:r>
      <w:r w:rsidR="00535747">
        <w:rPr>
          <w:iCs/>
        </w:rPr>
        <w:t xml:space="preserve"> pues no, si bien todo eso es verdad, el problema que había para eso pasara era que, en cuanto se me examinó en el hospital de la ciudad, se acordó que mis heridas no sería capaces de sanar al menos que me llevaran a un centro de salud con el equipamiento adecuado, el único que cumplía con </w:t>
      </w:r>
      <w:r w:rsidR="00CC3CC5">
        <w:rPr>
          <w:iCs/>
        </w:rPr>
        <w:t>lo solicitado era uno que se hallaba en un país vecino</w:t>
      </w:r>
      <w:r w:rsidR="007F0B69">
        <w:rPr>
          <w:iCs/>
        </w:rPr>
        <w:t xml:space="preserve"> el cual por suerte hablaba el mismo idioma, aclaro esto porque en nuestra región solo hay dos que tengan esta característica, los demás </w:t>
      </w:r>
      <w:r w:rsidR="008A5B73">
        <w:rPr>
          <w:iCs/>
        </w:rPr>
        <w:t xml:space="preserve">hablan </w:t>
      </w:r>
      <w:r w:rsidR="008A5B73">
        <w:rPr>
          <w:iCs/>
        </w:rPr>
        <w:lastRenderedPageBreak/>
        <w:t xml:space="preserve">lenguas antiguas o derivados del </w:t>
      </w:r>
      <w:r w:rsidR="008A5B73" w:rsidRPr="008A5B73">
        <w:rPr>
          <w:iCs/>
          <w:highlight w:val="lightGray"/>
        </w:rPr>
        <w:t>sueco</w:t>
      </w:r>
      <w:r w:rsidR="008A5B73">
        <w:rPr>
          <w:iCs/>
        </w:rPr>
        <w:t>.</w:t>
      </w:r>
      <w:r w:rsidR="00CC3CC5">
        <w:rPr>
          <w:iCs/>
        </w:rPr>
        <w:t xml:space="preserve"> </w:t>
      </w:r>
      <w:r w:rsidR="008A5B73">
        <w:rPr>
          <w:iCs/>
        </w:rPr>
        <w:t>S</w:t>
      </w:r>
      <w:r w:rsidR="00CC3CC5">
        <w:rPr>
          <w:iCs/>
        </w:rPr>
        <w:t xml:space="preserve">umando a eso el hecho de que dentro somos humildes en cuanto a bienes, a mis allegados se le resulta imposible viajar para verme, y la única comunicación que tuve con ellos fue cuando recupere la conciencia, me dejaron hacer una llamada </w:t>
      </w:r>
      <w:r w:rsidR="00FF05CA">
        <w:rPr>
          <w:iCs/>
        </w:rPr>
        <w:t xml:space="preserve">a larga distancia e informar que ya estaba mejor, esto solo para que no se preocuparan y por única vez, porque el centro tiene una estricta regla de no comunicación con el exterior durante la recuperación a través de vías inalámbricas, las visitas presenciales se permitían por un corto periodo en una sala aislada, pero casi nunca sucedía, y como dije, no iba a recibir vistas de nadie aunque así lo quisiera. </w:t>
      </w:r>
    </w:p>
    <w:p w14:paraId="59CED53A" w14:textId="5F37EAFA" w:rsidR="007F0B69" w:rsidRDefault="007F0B69" w:rsidP="003E08DB">
      <w:pPr>
        <w:pStyle w:val="Textoindependienteprimerasangra"/>
        <w:rPr>
          <w:iCs/>
        </w:rPr>
      </w:pPr>
      <w:r>
        <w:rPr>
          <w:iCs/>
        </w:rPr>
        <w:t xml:space="preserve">Al escribir esto recuerdo una platica que sostuve con un guardia una noche gélida de invierno, en la cual no había casi nadie en la sala, y que se podía sentir el silencia más que nunca. Le pregunte: - ¿Por qué no hay mas gente en </w:t>
      </w:r>
      <w:r w:rsidR="008A5B73">
        <w:rPr>
          <w:iCs/>
        </w:rPr>
        <w:t>este este edificio si esta tan bien equipado, tiene tantos profesionales bien capacitados y es de acceso para cualquier persona? Ante mi inocencia y dado que no se veían sus superiores, me contesto de manera</w:t>
      </w:r>
      <w:r w:rsidR="0042769C">
        <w:rPr>
          <w:iCs/>
        </w:rPr>
        <w:t xml:space="preserve"> concisa: - </w:t>
      </w:r>
      <w:r w:rsidR="0042769C">
        <w:rPr>
          <w:i/>
        </w:rPr>
        <w:t xml:space="preserve">de mí no escuchaste esto, y por favor no lo digas en voz alta, pero este lugar tiene fama de ser un laboratorio </w:t>
      </w:r>
      <w:r w:rsidR="00C324FE">
        <w:rPr>
          <w:i/>
        </w:rPr>
        <w:t>más</w:t>
      </w:r>
      <w:r w:rsidR="0042769C">
        <w:rPr>
          <w:i/>
        </w:rPr>
        <w:t xml:space="preserve"> que un hospital.</w:t>
      </w:r>
      <w:r w:rsidR="0042769C" w:rsidRPr="0042769C">
        <w:rPr>
          <w:iCs/>
        </w:rPr>
        <w:t xml:space="preserve"> </w:t>
      </w:r>
      <w:r w:rsidR="0042769C">
        <w:rPr>
          <w:iCs/>
        </w:rPr>
        <w:t>M</w:t>
      </w:r>
      <w:r w:rsidR="0042769C" w:rsidRPr="0042769C">
        <w:rPr>
          <w:iCs/>
        </w:rPr>
        <w:t>ientras miraba a los demás dijo</w:t>
      </w:r>
      <w:r w:rsidR="0042769C">
        <w:rPr>
          <w:iCs/>
        </w:rPr>
        <w:t xml:space="preserve">: </w:t>
      </w:r>
      <w:r w:rsidR="0042769C">
        <w:rPr>
          <w:i/>
        </w:rPr>
        <w:t xml:space="preserve">- todos los que ves a tu alrededor </w:t>
      </w:r>
      <w:r w:rsidR="00C324FE">
        <w:rPr>
          <w:i/>
        </w:rPr>
        <w:t xml:space="preserve">tienen algo en común, todos estuvieron involucrados en accidentes sin precedentes, en peleas donde eran veinte con uno, quizás más, o son ex soldados que participaron en alguna batalla de la cual no salieron completos, todos deberían haber muerto, ya sea en el momento del hecho o en camino aquí, pero </w:t>
      </w:r>
      <w:r w:rsidR="003C5D8B">
        <w:rPr>
          <w:i/>
        </w:rPr>
        <w:t>no fue así, eso los convirtió en</w:t>
      </w:r>
      <w:r w:rsidR="00C324FE">
        <w:rPr>
          <w:i/>
        </w:rPr>
        <w:t xml:space="preserve"> especímenes únicos</w:t>
      </w:r>
      <w:r w:rsidR="003C5D8B">
        <w:rPr>
          <w:i/>
        </w:rPr>
        <w:t>. De no ser por esa imagen tan oscura que s</w:t>
      </w:r>
      <w:r w:rsidR="001C0574">
        <w:rPr>
          <w:i/>
        </w:rPr>
        <w:t>e tiene, habría mucha gente en esta sala.</w:t>
      </w:r>
      <w:r w:rsidR="003C5D8B">
        <w:rPr>
          <w:iCs/>
        </w:rPr>
        <w:t xml:space="preserve"> </w:t>
      </w:r>
    </w:p>
    <w:p w14:paraId="529B8378" w14:textId="04ECE8BC" w:rsidR="003C5D8B" w:rsidRPr="003C5D8B" w:rsidRDefault="003C5D8B" w:rsidP="003E08DB">
      <w:pPr>
        <w:pStyle w:val="Textoindependienteprimerasangra"/>
        <w:rPr>
          <w:iCs/>
        </w:rPr>
      </w:pPr>
      <w:r>
        <w:rPr>
          <w:iCs/>
        </w:rPr>
        <w:t xml:space="preserve">La impresión de mi persona en ese momento supero </w:t>
      </w:r>
      <w:r w:rsidR="001C0574">
        <w:rPr>
          <w:iCs/>
        </w:rPr>
        <w:t>todas las</w:t>
      </w:r>
      <w:r>
        <w:rPr>
          <w:iCs/>
        </w:rPr>
        <w:t xml:space="preserve"> expectativas, nunca se me habría cruzado </w:t>
      </w:r>
      <w:r w:rsidR="001C0574">
        <w:rPr>
          <w:iCs/>
        </w:rPr>
        <w:t xml:space="preserve">que ese era el motivo del poco transito que se veía, sin lugar a dudas mis sospechas de que algo podía estar pasando de fondo se empezaban a confirmar, pero esto ¿Qué significaba?, hasta el momento sentía dolor en mi pecho por no saber nada sobre el </w:t>
      </w:r>
      <w:r w:rsidR="001C0574">
        <w:rPr>
          <w:iCs/>
        </w:rPr>
        <w:lastRenderedPageBreak/>
        <w:t xml:space="preserve">paradero de mi propio hermano, de su estado, </w:t>
      </w:r>
      <w:r w:rsidR="00CD181F">
        <w:rPr>
          <w:iCs/>
        </w:rPr>
        <w:t>sentía ansiedad e impotencia por el hecho de no podía ver a nadie que me diera una respuesta clara. Lo único que se me ocurrió que podía hacer era observar y evitar levantar sospechas, aun faltaba cerca de un mes para que mi recuperación fuera completada</w:t>
      </w:r>
      <w:r w:rsidR="00AD067C">
        <w:rPr>
          <w:iCs/>
        </w:rPr>
        <w:t>, y teniendo al doctor haciendo búsquedas a escondidas, no debía perder la paciencia.</w:t>
      </w:r>
    </w:p>
    <w:p w14:paraId="16FD4A11" w14:textId="77777777" w:rsidR="008E2A46" w:rsidRDefault="001F2B10" w:rsidP="007B0233">
      <w:pPr>
        <w:pStyle w:val="Textoindependienteprimerasangra"/>
        <w:ind w:firstLine="0"/>
        <w:jc w:val="both"/>
      </w:pPr>
      <w:r>
        <w:tab/>
      </w:r>
      <w:r w:rsidR="008E2A46">
        <w:br w:type="page"/>
      </w:r>
    </w:p>
    <w:p w14:paraId="0E0F2F24" w14:textId="77777777" w:rsidR="00DA2E5D" w:rsidRPr="00463B95" w:rsidRDefault="00463B95" w:rsidP="00696548">
      <w:r w:rsidRPr="00B55FEF">
        <w:rPr>
          <w:lang w:bidi="es-ES"/>
        </w:rPr>
        <w:lastRenderedPageBreak/>
        <w:t xml:space="preserve"> </w:t>
      </w:r>
    </w:p>
    <w:p w14:paraId="77903E0F" w14:textId="77777777" w:rsidR="00463B95" w:rsidRDefault="00463B95">
      <w:pPr>
        <w:rPr>
          <w:rFonts w:ascii="Times New Roman" w:hAnsi="Times New Roman"/>
        </w:rPr>
      </w:pPr>
    </w:p>
    <w:p w14:paraId="73A9B850" w14:textId="77777777" w:rsidR="00463B95" w:rsidRDefault="00463B95" w:rsidP="001F2B10">
      <w:pPr>
        <w:pStyle w:val="Textoindependiente"/>
        <w:sectPr w:rsidR="00463B95" w:rsidSect="00A27B93">
          <w:pgSz w:w="11906" w:h="16838" w:code="9"/>
          <w:pgMar w:top="1440" w:right="1440" w:bottom="1440" w:left="1440" w:header="720" w:footer="720" w:gutter="0"/>
          <w:cols w:space="720"/>
          <w:docGrid w:linePitch="326" w:charSpace="-6350"/>
        </w:sectPr>
      </w:pPr>
    </w:p>
    <w:bookmarkStart w:id="2" w:name="_Toc137882561"/>
    <w:p w14:paraId="5110C06F" w14:textId="77777777" w:rsidR="00463B95" w:rsidRPr="00B55FEF" w:rsidRDefault="00000000" w:rsidP="00B55FEF">
      <w:pPr>
        <w:pStyle w:val="Ttulo1"/>
      </w:pPr>
      <w:sdt>
        <w:sdtPr>
          <w:id w:val="1261947856"/>
          <w:placeholder>
            <w:docPart w:val="25CEBDE335484A64887E1D85DC8FAE40"/>
          </w:placeholder>
          <w:temporary/>
          <w:showingPlcHdr/>
          <w15:appearance w15:val="hidden"/>
        </w:sdtPr>
        <w:sdtContent>
          <w:r w:rsidR="00B55FEF" w:rsidRPr="00B55FEF">
            <w:rPr>
              <w:lang w:bidi="es-ES"/>
            </w:rPr>
            <w:t>[Escriba el título del capítulo]</w:t>
          </w:r>
        </w:sdtContent>
      </w:sdt>
      <w:bookmarkEnd w:id="2"/>
    </w:p>
    <w:sdt>
      <w:sdtPr>
        <w:rPr>
          <w:rFonts w:ascii="Times New Roman" w:hAnsi="Times New Roman"/>
        </w:rPr>
        <w:id w:val="-1078054496"/>
        <w:placeholder>
          <w:docPart w:val="96DDEE5A36824FA19E1D4272793E2067"/>
        </w:placeholder>
        <w:temporary/>
        <w:showingPlcHdr/>
        <w15:appearance w15:val="hidden"/>
      </w:sdtPr>
      <w:sdtContent>
        <w:p w14:paraId="0AB34768" w14:textId="77777777" w:rsidR="00DA2E5D" w:rsidRDefault="00DA2E5D" w:rsidP="001F2B10">
          <w:pPr>
            <w:pStyle w:val="Textoindependiente"/>
            <w:rPr>
              <w:rFonts w:ascii="Times New Roman" w:hAnsi="Times New Roman"/>
            </w:rPr>
          </w:pPr>
          <w:r w:rsidRPr="00463B95">
            <w:rPr>
              <w:lang w:bidi="es-ES"/>
            </w:rPr>
            <w:t>[Párrafo de apertura]</w:t>
          </w:r>
        </w:p>
      </w:sdtContent>
    </w:sdt>
    <w:p w14:paraId="1AC71589" w14:textId="77777777" w:rsidR="00463B95" w:rsidRPr="00463B95" w:rsidRDefault="00000000" w:rsidP="00DA2E5D">
      <w:pPr>
        <w:pStyle w:val="Sangranormal"/>
      </w:pPr>
      <w:sdt>
        <w:sdtPr>
          <w:id w:val="342061651"/>
          <w:placeholder>
            <w:docPart w:val="FF2B3CB192E6470181B65561D87EB414"/>
          </w:placeholder>
          <w:temporary/>
          <w:showingPlcHdr/>
          <w15:appearance w15:val="hidden"/>
        </w:sdtPr>
        <w:sdtContent>
          <w:r w:rsidR="00463B95" w:rsidRPr="00463B95">
            <w:rPr>
              <w:lang w:bidi="es-ES"/>
            </w:rPr>
            <w:t>[Cuerpo de párrafo siguiente]</w:t>
          </w:r>
        </w:sdtContent>
      </w:sdt>
    </w:p>
    <w:sdt>
      <w:sdtPr>
        <w:id w:val="1131366925"/>
        <w:placeholder>
          <w:docPart w:val="54FFD157A4484D469AE16B874597008E"/>
        </w:placeholder>
        <w:temporary/>
        <w:showingPlcHdr/>
        <w15:appearance w15:val="hidden"/>
      </w:sdtPr>
      <w:sdtContent>
        <w:p w14:paraId="6291D773" w14:textId="77777777" w:rsidR="00463B95" w:rsidRPr="00463B95" w:rsidRDefault="00463B95" w:rsidP="00463B95">
          <w:pPr>
            <w:pStyle w:val="Sangranormal"/>
          </w:pPr>
          <w:r w:rsidRPr="00463B95">
            <w:rPr>
              <w:lang w:bidi="es-ES"/>
            </w:rPr>
            <w:t>[Cuerpo de párrafo siguiente]</w:t>
          </w:r>
        </w:p>
      </w:sdtContent>
    </w:sdt>
    <w:p w14:paraId="100336D7" w14:textId="77777777" w:rsidR="00463B95" w:rsidRDefault="00463B95">
      <w:pPr>
        <w:rPr>
          <w:rFonts w:ascii="Times New Roman" w:hAnsi="Times New Roman"/>
        </w:rPr>
      </w:pPr>
    </w:p>
    <w:p w14:paraId="665B8456" w14:textId="77777777" w:rsidR="009A345D" w:rsidRDefault="009A345D" w:rsidP="001F2B10">
      <w:pPr>
        <w:pStyle w:val="Sangradetextonormal"/>
        <w:sectPr w:rsidR="009A345D" w:rsidSect="00A27B93">
          <w:pgSz w:w="11906" w:h="16838" w:code="9"/>
          <w:pgMar w:top="1440" w:right="1440" w:bottom="1440" w:left="1440" w:header="720" w:footer="720" w:gutter="0"/>
          <w:cols w:space="720"/>
          <w:docGrid w:linePitch="326" w:charSpace="-6350"/>
        </w:sectPr>
      </w:pPr>
    </w:p>
    <w:bookmarkStart w:id="3" w:name="_Toc137882562"/>
    <w:p w14:paraId="5FF0B3DA" w14:textId="77777777" w:rsidR="009A345D" w:rsidRPr="00B55FEF" w:rsidRDefault="00000000" w:rsidP="009A345D">
      <w:pPr>
        <w:pStyle w:val="Ttulo1"/>
      </w:pPr>
      <w:sdt>
        <w:sdtPr>
          <w:id w:val="697277507"/>
          <w:placeholder>
            <w:docPart w:val="84A0F0C87DF0485AA5FC74D95AAC1AAF"/>
          </w:placeholder>
          <w:temporary/>
          <w:showingPlcHdr/>
          <w15:appearance w15:val="hidden"/>
        </w:sdtPr>
        <w:sdtContent>
          <w:r w:rsidR="009A345D" w:rsidRPr="00B55FEF">
            <w:rPr>
              <w:lang w:bidi="es-ES"/>
            </w:rPr>
            <w:t>[Escriba el título del capítulo]</w:t>
          </w:r>
        </w:sdtContent>
      </w:sdt>
      <w:bookmarkEnd w:id="3"/>
    </w:p>
    <w:sdt>
      <w:sdtPr>
        <w:rPr>
          <w:rFonts w:ascii="Times New Roman" w:hAnsi="Times New Roman"/>
        </w:rPr>
        <w:id w:val="689648249"/>
        <w:placeholder>
          <w:docPart w:val="0C2A419591D24DA081083EFEA6256B11"/>
        </w:placeholder>
        <w:temporary/>
        <w:showingPlcHdr/>
        <w15:appearance w15:val="hidden"/>
      </w:sdtPr>
      <w:sdtContent>
        <w:p w14:paraId="30309F84"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54646551" w14:textId="77777777" w:rsidR="009A345D" w:rsidRPr="00463B95" w:rsidRDefault="00000000" w:rsidP="009A345D">
      <w:pPr>
        <w:pStyle w:val="Sangranormal"/>
      </w:pPr>
      <w:sdt>
        <w:sdtPr>
          <w:id w:val="-1792281193"/>
          <w:placeholder>
            <w:docPart w:val="169ADE645A184689881769EEB1CDFC48"/>
          </w:placeholder>
          <w:temporary/>
          <w:showingPlcHdr/>
          <w15:appearance w15:val="hidden"/>
        </w:sdtPr>
        <w:sdtContent>
          <w:r w:rsidR="009A345D" w:rsidRPr="00463B95">
            <w:rPr>
              <w:lang w:bidi="es-ES"/>
            </w:rPr>
            <w:t>[Cuerpo de párrafo siguiente]</w:t>
          </w:r>
        </w:sdtContent>
      </w:sdt>
    </w:p>
    <w:sdt>
      <w:sdtPr>
        <w:id w:val="382301278"/>
        <w:placeholder>
          <w:docPart w:val="77544C91B7AB4A1D810F20000EE37856"/>
        </w:placeholder>
        <w:temporary/>
        <w:showingPlcHdr/>
        <w15:appearance w15:val="hidden"/>
      </w:sdtPr>
      <w:sdtContent>
        <w:p w14:paraId="2A8FB084" w14:textId="77777777" w:rsidR="00463B95" w:rsidRDefault="009A345D" w:rsidP="001F2B10">
          <w:pPr>
            <w:pStyle w:val="Lista2"/>
            <w:rPr>
              <w:rFonts w:ascii="Times New Roman" w:hAnsi="Times New Roman"/>
            </w:rPr>
          </w:pPr>
          <w:r w:rsidRPr="00463B95">
            <w:rPr>
              <w:lang w:bidi="es-ES"/>
            </w:rPr>
            <w:t>[Cuerpo de párrafo siguiente]</w:t>
          </w:r>
        </w:p>
      </w:sdtContent>
    </w:sdt>
    <w:p w14:paraId="6573747E" w14:textId="77777777" w:rsidR="009A345D" w:rsidRDefault="009A345D" w:rsidP="001F2B10">
      <w:pPr>
        <w:pStyle w:val="Lista2"/>
        <w:sectPr w:rsidR="009A345D" w:rsidSect="00A27B93">
          <w:pgSz w:w="11906" w:h="16838" w:code="9"/>
          <w:pgMar w:top="1440" w:right="1440" w:bottom="1440" w:left="1440" w:header="720" w:footer="720" w:gutter="0"/>
          <w:cols w:space="720"/>
          <w:docGrid w:linePitch="326" w:charSpace="-6350"/>
        </w:sectPr>
      </w:pPr>
    </w:p>
    <w:bookmarkStart w:id="4" w:name="_Toc137882563"/>
    <w:p w14:paraId="1948FCFD" w14:textId="77777777" w:rsidR="009A345D" w:rsidRPr="00B55FEF" w:rsidRDefault="00000000" w:rsidP="009A345D">
      <w:pPr>
        <w:pStyle w:val="Ttulo1"/>
      </w:pPr>
      <w:sdt>
        <w:sdtPr>
          <w:id w:val="1813753337"/>
          <w:placeholder>
            <w:docPart w:val="B3D95CC5B39746A393F3F3B1020A1D30"/>
          </w:placeholder>
          <w:temporary/>
          <w:showingPlcHdr/>
          <w15:appearance w15:val="hidden"/>
        </w:sdtPr>
        <w:sdtContent>
          <w:r w:rsidR="009A345D" w:rsidRPr="00B55FEF">
            <w:rPr>
              <w:lang w:bidi="es-ES"/>
            </w:rPr>
            <w:t>[Escriba el título del capítulo]</w:t>
          </w:r>
        </w:sdtContent>
      </w:sdt>
      <w:bookmarkEnd w:id="4"/>
    </w:p>
    <w:sdt>
      <w:sdtPr>
        <w:rPr>
          <w:rFonts w:ascii="Times New Roman" w:hAnsi="Times New Roman"/>
        </w:rPr>
        <w:id w:val="-1877847693"/>
        <w:placeholder>
          <w:docPart w:val="B477E3BD2FC046C79F7B43A8A70BD849"/>
        </w:placeholder>
        <w:temporary/>
        <w:showingPlcHdr/>
        <w15:appearance w15:val="hidden"/>
      </w:sdtPr>
      <w:sdtContent>
        <w:p w14:paraId="201E2903"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40182D49" w14:textId="77777777" w:rsidR="009A345D" w:rsidRPr="00463B95" w:rsidRDefault="00000000" w:rsidP="009A345D">
      <w:pPr>
        <w:pStyle w:val="Sangranormal"/>
      </w:pPr>
      <w:sdt>
        <w:sdtPr>
          <w:id w:val="-250821708"/>
          <w:placeholder>
            <w:docPart w:val="F2A9EF1F4F08480EB0F61C0BA6B19738"/>
          </w:placeholder>
          <w:temporary/>
          <w:showingPlcHdr/>
          <w15:appearance w15:val="hidden"/>
        </w:sdtPr>
        <w:sdtContent>
          <w:r w:rsidR="009A345D" w:rsidRPr="00463B95">
            <w:rPr>
              <w:lang w:bidi="es-ES"/>
            </w:rPr>
            <w:t>[Cuerpo de párrafo siguiente]</w:t>
          </w:r>
        </w:sdtContent>
      </w:sdt>
    </w:p>
    <w:sdt>
      <w:sdtPr>
        <w:id w:val="926925188"/>
        <w:placeholder>
          <w:docPart w:val="A96F96E9A3F84A588FFF67EB6AD86F82"/>
        </w:placeholder>
        <w:temporary/>
        <w:showingPlcHdr/>
        <w15:appearance w15:val="hidden"/>
      </w:sdtPr>
      <w:sdtContent>
        <w:p w14:paraId="7A8E1126" w14:textId="77777777" w:rsidR="00941223" w:rsidRDefault="009A345D" w:rsidP="001F2B10">
          <w:pPr>
            <w:pStyle w:val="Lista"/>
            <w:rPr>
              <w:rFonts w:ascii="Times New Roman" w:hAnsi="Times New Roman"/>
            </w:rPr>
          </w:pPr>
          <w:r w:rsidRPr="00463B95">
            <w:rPr>
              <w:lang w:bidi="es-ES"/>
            </w:rPr>
            <w:t>[Cuerpo de párrafo siguiente]</w:t>
          </w:r>
        </w:p>
      </w:sdtContent>
    </w:sdt>
    <w:p w14:paraId="3734D185" w14:textId="77777777" w:rsidR="009A345D" w:rsidRDefault="009A345D" w:rsidP="001F2B10">
      <w:pPr>
        <w:pStyle w:val="Lista"/>
        <w:sectPr w:rsidR="009A345D" w:rsidSect="00A27B93">
          <w:pgSz w:w="11906" w:h="16838" w:code="9"/>
          <w:pgMar w:top="1440" w:right="1440" w:bottom="1440" w:left="1440" w:header="720" w:footer="720" w:gutter="0"/>
          <w:cols w:space="720"/>
          <w:docGrid w:linePitch="326" w:charSpace="-6350"/>
        </w:sectPr>
      </w:pPr>
    </w:p>
    <w:bookmarkStart w:id="5" w:name="_Toc137882564"/>
    <w:p w14:paraId="0056B8C2" w14:textId="77777777" w:rsidR="009A345D" w:rsidRPr="00B55FEF" w:rsidRDefault="00000000" w:rsidP="009A345D">
      <w:pPr>
        <w:pStyle w:val="Ttulo1"/>
      </w:pPr>
      <w:sdt>
        <w:sdtPr>
          <w:id w:val="34241327"/>
          <w:placeholder>
            <w:docPart w:val="FB738EF0CCA048749ECE4BD3D183769F"/>
          </w:placeholder>
          <w:temporary/>
          <w:showingPlcHdr/>
          <w15:appearance w15:val="hidden"/>
        </w:sdtPr>
        <w:sdtContent>
          <w:r w:rsidR="009A345D" w:rsidRPr="00B55FEF">
            <w:rPr>
              <w:lang w:bidi="es-ES"/>
            </w:rPr>
            <w:t>[Escriba el título del capítulo]</w:t>
          </w:r>
        </w:sdtContent>
      </w:sdt>
      <w:bookmarkEnd w:id="5"/>
    </w:p>
    <w:sdt>
      <w:sdtPr>
        <w:rPr>
          <w:rFonts w:ascii="Times New Roman" w:hAnsi="Times New Roman"/>
        </w:rPr>
        <w:id w:val="55060847"/>
        <w:placeholder>
          <w:docPart w:val="75A9826DE7EB45B48DA4F8D6001CBB97"/>
        </w:placeholder>
        <w:temporary/>
        <w:showingPlcHdr/>
        <w15:appearance w15:val="hidden"/>
      </w:sdtPr>
      <w:sdtContent>
        <w:p w14:paraId="19FA8B00" w14:textId="77777777" w:rsidR="009A345D" w:rsidRDefault="009A345D" w:rsidP="001F2B10">
          <w:pPr>
            <w:pStyle w:val="Textoindependiente"/>
            <w:rPr>
              <w:rFonts w:ascii="Times New Roman" w:hAnsi="Times New Roman"/>
            </w:rPr>
          </w:pPr>
          <w:r w:rsidRPr="00463B95">
            <w:rPr>
              <w:lang w:bidi="es-ES"/>
            </w:rPr>
            <w:t>[Párrafo de apertura]</w:t>
          </w:r>
        </w:p>
      </w:sdtContent>
    </w:sdt>
    <w:p w14:paraId="3BB32C09" w14:textId="77777777" w:rsidR="009A345D" w:rsidRPr="00463B95" w:rsidRDefault="00000000" w:rsidP="009A345D">
      <w:pPr>
        <w:pStyle w:val="Sangranormal"/>
      </w:pPr>
      <w:sdt>
        <w:sdtPr>
          <w:id w:val="-534956560"/>
          <w:placeholder>
            <w:docPart w:val="5524D2064296443DBE8BD5F84E8A6B4A"/>
          </w:placeholder>
          <w:temporary/>
          <w:showingPlcHdr/>
          <w15:appearance w15:val="hidden"/>
        </w:sdtPr>
        <w:sdtContent>
          <w:r w:rsidR="009A345D" w:rsidRPr="00463B95">
            <w:rPr>
              <w:lang w:bidi="es-ES"/>
            </w:rPr>
            <w:t>[Cuerpo de párrafo siguiente]</w:t>
          </w:r>
        </w:sdtContent>
      </w:sdt>
    </w:p>
    <w:sdt>
      <w:sdtPr>
        <w:id w:val="-1949540012"/>
        <w:placeholder>
          <w:docPart w:val="CB8ED05C4CB24D0EAEF88EBE48BE93DC"/>
        </w:placeholder>
        <w:temporary/>
        <w:showingPlcHdr/>
        <w15:appearance w15:val="hidden"/>
      </w:sdtPr>
      <w:sdtContent>
        <w:p w14:paraId="63AD1D7B" w14:textId="77777777" w:rsidR="00941223" w:rsidRDefault="009A345D" w:rsidP="001F2B10">
          <w:pPr>
            <w:pStyle w:val="Textoindependiente"/>
            <w:rPr>
              <w:rFonts w:ascii="Times New Roman" w:hAnsi="Times New Roman"/>
            </w:rPr>
          </w:pPr>
          <w:r w:rsidRPr="00463B95">
            <w:rPr>
              <w:lang w:bidi="es-ES"/>
            </w:rPr>
            <w:t>[Cuerpo de párrafo siguiente]</w:t>
          </w:r>
        </w:p>
      </w:sdtContent>
    </w:sdt>
    <w:p w14:paraId="0350DD4A" w14:textId="77777777" w:rsidR="00941223" w:rsidRDefault="00941223">
      <w:pPr>
        <w:rPr>
          <w:rFonts w:ascii="Times New Roman" w:hAnsi="Times New Roman"/>
        </w:rPr>
      </w:pPr>
    </w:p>
    <w:p w14:paraId="50461F0C" w14:textId="77777777" w:rsidR="00941223" w:rsidRDefault="00941223">
      <w:pPr>
        <w:rPr>
          <w:rFonts w:ascii="Times New Roman" w:hAnsi="Times New Roman"/>
        </w:rPr>
      </w:pPr>
    </w:p>
    <w:p w14:paraId="2D21EDEC" w14:textId="77777777" w:rsidR="00941223" w:rsidRDefault="00941223">
      <w:pPr>
        <w:rPr>
          <w:rFonts w:ascii="Times New Roman" w:hAnsi="Times New Roman"/>
        </w:rPr>
      </w:pPr>
    </w:p>
    <w:p w14:paraId="09B14A0F" w14:textId="77777777" w:rsidR="00941223" w:rsidRDefault="00941223">
      <w:pPr>
        <w:rPr>
          <w:rFonts w:ascii="Times New Roman" w:hAnsi="Times New Roman"/>
        </w:rPr>
      </w:pPr>
    </w:p>
    <w:p w14:paraId="7172D453" w14:textId="77777777" w:rsidR="00941223" w:rsidRDefault="00941223">
      <w:pPr>
        <w:rPr>
          <w:rFonts w:ascii="Times New Roman" w:hAnsi="Times New Roman"/>
        </w:rPr>
      </w:pPr>
    </w:p>
    <w:p w14:paraId="5D485ACD" w14:textId="77777777" w:rsidR="00941223" w:rsidRDefault="00941223">
      <w:pPr>
        <w:rPr>
          <w:rFonts w:ascii="Times New Roman" w:hAnsi="Times New Roman"/>
        </w:rPr>
      </w:pPr>
    </w:p>
    <w:p w14:paraId="3BD064FB" w14:textId="77777777" w:rsidR="00941223" w:rsidRDefault="00941223">
      <w:pPr>
        <w:rPr>
          <w:rFonts w:ascii="Times New Roman" w:hAnsi="Times New Roman"/>
        </w:rPr>
      </w:pPr>
    </w:p>
    <w:p w14:paraId="44BECA59" w14:textId="77777777" w:rsidR="00941223" w:rsidRDefault="00941223">
      <w:pPr>
        <w:rPr>
          <w:rFonts w:ascii="Times New Roman" w:hAnsi="Times New Roman"/>
        </w:rPr>
      </w:pPr>
    </w:p>
    <w:p w14:paraId="66659803" w14:textId="77777777" w:rsidR="00941223" w:rsidRDefault="00941223">
      <w:pPr>
        <w:rPr>
          <w:rFonts w:ascii="Times New Roman" w:hAnsi="Times New Roman"/>
        </w:rPr>
      </w:pPr>
    </w:p>
    <w:p w14:paraId="6285A991" w14:textId="77777777" w:rsidR="00941223" w:rsidRDefault="00941223">
      <w:pPr>
        <w:rPr>
          <w:rFonts w:ascii="Times New Roman" w:hAnsi="Times New Roman"/>
        </w:rPr>
      </w:pPr>
    </w:p>
    <w:p w14:paraId="3CC710E5" w14:textId="77777777" w:rsidR="00941223" w:rsidRDefault="00941223">
      <w:pPr>
        <w:rPr>
          <w:rFonts w:ascii="Times New Roman" w:hAnsi="Times New Roman"/>
        </w:rPr>
      </w:pPr>
    </w:p>
    <w:p w14:paraId="3BDFE647" w14:textId="77777777" w:rsidR="00941223" w:rsidRDefault="00941223" w:rsidP="00941223">
      <w:pPr>
        <w:pStyle w:val="Ttulo1"/>
      </w:pPr>
      <w:bookmarkStart w:id="6" w:name="_Toc137882565"/>
      <w:r>
        <w:lastRenderedPageBreak/>
        <w:t>fghjk</w:t>
      </w:r>
      <w:bookmarkEnd w:id="6"/>
    </w:p>
    <w:sdt>
      <w:sdtPr>
        <w:id w:val="-2056761279"/>
        <w:placeholder>
          <w:docPart w:val="BDA4C3E821674730B441DBF055C296C8"/>
        </w:placeholder>
        <w:temporary/>
        <w:showingPlcHdr/>
        <w15:appearance w15:val="hidden"/>
      </w:sdtPr>
      <w:sdtContent>
        <w:p w14:paraId="1791F767" w14:textId="77777777" w:rsidR="002560AC" w:rsidRDefault="00463B95" w:rsidP="00463B95">
          <w:pPr>
            <w:pStyle w:val="Fin"/>
          </w:pPr>
          <w:r w:rsidRPr="00463B95">
            <w:rPr>
              <w:lang w:bidi="es-ES"/>
            </w:rPr>
            <w:t>[Esta es la última línea de su manuscrito]</w:t>
          </w:r>
        </w:p>
      </w:sdtContent>
    </w:sdt>
    <w:p w14:paraId="55CCFA71" w14:textId="77777777" w:rsidR="00463B95" w:rsidRPr="00AE40E9" w:rsidRDefault="00441AB1" w:rsidP="00941223">
      <w:pPr>
        <w:jc w:val="center"/>
      </w:pPr>
      <w:r w:rsidRPr="00AE40E9">
        <w:rPr>
          <w:rFonts w:ascii="Times New Roman" w:hAnsi="Times New Roman"/>
          <w:lang w:bidi="es-ES"/>
        </w:rPr>
        <w:t>FIN:</w:t>
      </w:r>
    </w:p>
    <w:sectPr w:rsidR="00463B95" w:rsidRPr="00AE40E9" w:rsidSect="00A27B93">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56BC" w14:textId="77777777" w:rsidR="008D0144" w:rsidRDefault="008D0144">
      <w:pPr>
        <w:spacing w:line="240" w:lineRule="auto"/>
      </w:pPr>
      <w:r>
        <w:separator/>
      </w:r>
    </w:p>
  </w:endnote>
  <w:endnote w:type="continuationSeparator" w:id="0">
    <w:p w14:paraId="7FDE7289" w14:textId="77777777" w:rsidR="008D0144" w:rsidRDefault="008D0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0432A" w14:textId="77777777" w:rsidR="002560AC"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2849ED">
          <w:rPr>
            <w:rFonts w:ascii="Times New Roman" w:hAnsi="Times New Roman"/>
          </w:rPr>
          <w:t>Aluz</w:t>
        </w:r>
      </w:sdtContent>
    </w:sdt>
    <w:r w:rsidR="000C0EE8"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19393E">
          <w:rPr>
            <w:rFonts w:ascii="Times New Roman" w:hAnsi="Times New Roman"/>
          </w:rPr>
          <w:t>G.</w:t>
        </w:r>
      </w:sdtContent>
    </w:sdt>
    <w:r w:rsidR="000C0EE8" w:rsidRPr="000C0EE8">
      <w:rPr>
        <w:rFonts w:ascii="Times New Roman" w:hAnsi="Times New Roman"/>
        <w:lang w:bidi="es-ES"/>
      </w:rPr>
      <w:t xml:space="preserve"> © </w:t>
    </w:r>
    <w:r w:rsidR="00BA1326">
      <w:rPr>
        <w:rFonts w:ascii="Times New Roman" w:hAnsi="Times New Roman"/>
      </w:rPr>
      <w:t>2020</w:t>
    </w:r>
  </w:p>
  <w:sdt>
    <w:sdtPr>
      <w:id w:val="793951273"/>
      <w:placeholder>
        <w:docPart w:val="BCE9CCE275AF407682CC801BD7D0912A"/>
      </w:placeholder>
      <w:temporary/>
      <w:showingPlcHdr/>
      <w15:appearance w15:val="hidden"/>
    </w:sdtPr>
    <w:sdtContent>
      <w:p w14:paraId="3B9D4A6C" w14:textId="77777777" w:rsidR="002560AC" w:rsidRDefault="00DA2E5D" w:rsidP="00DA2E5D">
        <w:pPr>
          <w:pStyle w:val="Textodesugerencia"/>
          <w:jc w:val="center"/>
        </w:pPr>
        <w:r w:rsidRPr="00DA2E5D">
          <w:rPr>
            <w:lang w:bidi="es-ES"/>
          </w:rPr>
          <w:t>Esta es la información de copyright de la novela.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E876" w14:textId="77777777" w:rsidR="00932928" w:rsidRDefault="00000000">
    <w:pPr>
      <w:pStyle w:val="Piedepgina"/>
    </w:pPr>
    <w:sdt>
      <w:sdtPr>
        <w:rPr>
          <w:rFonts w:ascii="Times New Roman" w:hAnsi="Times New Roman"/>
        </w:rPr>
        <w:alias w:val="Nombre del autor"/>
        <w:tag w:val=""/>
        <w:id w:val="-294603344"/>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932928">
          <w:rPr>
            <w:rFonts w:ascii="Times New Roman" w:hAnsi="Times New Roman"/>
          </w:rPr>
          <w:t>Aluz</w:t>
        </w:r>
      </w:sdtContent>
    </w:sdt>
    <w:r w:rsidR="00932928" w:rsidRPr="000C0EE8">
      <w:rPr>
        <w:rFonts w:ascii="Times New Roman" w:hAnsi="Times New Roman"/>
        <w:lang w:bidi="es-ES"/>
      </w:rPr>
      <w:t xml:space="preserve"> </w:t>
    </w:r>
    <w:sdt>
      <w:sdtPr>
        <w:rPr>
          <w:rFonts w:ascii="Times New Roman" w:hAnsi="Times New Roman"/>
        </w:rPr>
        <w:alias w:val="Apellidos del autor"/>
        <w:tag w:val=""/>
        <w:id w:val="-1935195127"/>
        <w:dataBinding w:prefixMappings="xmlns:ns0='http://purl.org/dc/elements/1.1/' xmlns:ns1='http://schemas.openxmlformats.org/package/2006/metadata/core-properties' " w:xpath="/ns1:coreProperties[1]/ns0:subject[1]" w:storeItemID="{6C3C8BC8-F283-45AE-878A-BAB7291924A1}"/>
        <w15:appearance w15:val="hidden"/>
        <w:text/>
      </w:sdtPr>
      <w:sdtContent>
        <w:r w:rsidR="00932928">
          <w:rPr>
            <w:rFonts w:ascii="Times New Roman" w:hAnsi="Times New Roman"/>
          </w:rPr>
          <w:t>G.</w:t>
        </w:r>
      </w:sdtContent>
    </w:sdt>
    <w:r w:rsidR="00932928" w:rsidRPr="000C0EE8">
      <w:rPr>
        <w:rFonts w:ascii="Times New Roman" w:hAnsi="Times New Roman"/>
        <w:lang w:bidi="es-ES"/>
      </w:rPr>
      <w:t xml:space="preserve"> © </w:t>
    </w:r>
    <w:r w:rsidR="00932928">
      <w:rPr>
        <w:rFonts w:ascii="Times New Roman" w:hAnsi="Times New Roman"/>
      </w:rPr>
      <w:t>2020</w:t>
    </w:r>
  </w:p>
  <w:sdt>
    <w:sdtPr>
      <w:id w:val="1769651164"/>
      <w:placeholder>
        <w:docPart w:val="BCE9CCE275AF407682CC801BD7D0912A"/>
      </w:placeholder>
      <w:temporary/>
      <w:showingPlcHdr/>
      <w15:appearance w15:val="hidden"/>
    </w:sdtPr>
    <w:sdtContent>
      <w:p w14:paraId="6670ED2D" w14:textId="77777777" w:rsidR="00932928" w:rsidRDefault="00932928"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D4839" w14:textId="77777777" w:rsidR="008D0144" w:rsidRDefault="008D0144">
      <w:pPr>
        <w:spacing w:line="240" w:lineRule="auto"/>
      </w:pPr>
      <w:r>
        <w:separator/>
      </w:r>
    </w:p>
  </w:footnote>
  <w:footnote w:type="continuationSeparator" w:id="0">
    <w:p w14:paraId="2BF193D9" w14:textId="77777777" w:rsidR="008D0144" w:rsidRDefault="008D01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AA59" w14:textId="77777777" w:rsidR="00B76BB3" w:rsidRDefault="00B76BB3" w:rsidP="00C32CBB">
    <w:pPr>
      <w:pStyle w:val="Encabezado"/>
    </w:pPr>
    <w:r w:rsidRPr="00B76BB3">
      <w:rPr>
        <w:lang w:bidi="es-ES"/>
      </w:rPr>
      <w:t xml:space="preserve"> </w:t>
    </w:r>
    <w:sdt>
      <w:sdtPr>
        <w:alias w:val="Título"/>
        <w:tag w:val=""/>
        <w:id w:val="1720787531"/>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BA3867">
          <w:t>cuando se va una parte de tí</w:t>
        </w:r>
      </w:sdtContent>
    </w:sdt>
    <w:r w:rsidRPr="00B76BB3">
      <w:rPr>
        <w:lang w:bidi="es-ES"/>
      </w:rPr>
      <w:t xml:space="preserve"> :</w:t>
    </w:r>
    <w:r w:rsidR="00C32CBB" w:rsidRPr="00C32CBB">
      <w:t xml:space="preserve"> </w:t>
    </w:r>
    <w:sdt>
      <w:sdtPr>
        <w:id w:val="-411859654"/>
        <w:docPartObj>
          <w:docPartGallery w:val="Page Numbers (Top of Page)"/>
          <w:docPartUnique/>
        </w:docPartObj>
      </w:sdtPr>
      <w:sdtContent>
        <w:r w:rsidR="00C32CBB">
          <w:fldChar w:fldCharType="begin"/>
        </w:r>
        <w:r w:rsidR="00C32CBB">
          <w:instrText>PAGE   \* MERGEFORMAT</w:instrText>
        </w:r>
        <w:r w:rsidR="00C32CBB">
          <w:fldChar w:fldCharType="separate"/>
        </w:r>
        <w:r w:rsidR="001F2B10">
          <w:rPr>
            <w:noProof/>
          </w:rPr>
          <w:t>ii</w:t>
        </w:r>
        <w:r w:rsidR="00C32CBB">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3FE" w14:textId="77777777" w:rsidR="00932928" w:rsidRDefault="00932928" w:rsidP="00C32CBB">
    <w:pPr>
      <w:pStyle w:val="Encabezado"/>
    </w:pPr>
    <w:r w:rsidRPr="00B76BB3">
      <w:rPr>
        <w:lang w:bidi="es-ES"/>
      </w:rPr>
      <w:t xml:space="preserve"> </w:t>
    </w:r>
    <w:sdt>
      <w:sdtPr>
        <w:alias w:val="Título"/>
        <w:tag w:val=""/>
        <w:id w:val="-1440220983"/>
        <w:placeholder>
          <w:docPart w:val="0256F137164C4B169FFD6EB4061302AF"/>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cuando se va una parte de tí</w:t>
        </w:r>
      </w:sdtContent>
    </w:sdt>
    <w:r w:rsidRPr="00B76BB3">
      <w:rPr>
        <w:lang w:bidi="es-ES"/>
      </w:rPr>
      <w:t xml:space="preserve"> :</w:t>
    </w:r>
    <w:r w:rsidRPr="00C32CBB">
      <w:t xml:space="preserve"> </w:t>
    </w:r>
    <w:sdt>
      <w:sdtPr>
        <w:id w:val="-1330896182"/>
        <w:docPartObj>
          <w:docPartGallery w:val="Page Numbers (Top of Page)"/>
          <w:docPartUnique/>
        </w:docPartObj>
      </w:sdtPr>
      <w:sdtContent>
        <w:r>
          <w:fldChar w:fldCharType="begin"/>
        </w:r>
        <w:r>
          <w:instrText>PAGE   \* MERGEFORMAT</w:instrText>
        </w:r>
        <w:r>
          <w:fldChar w:fldCharType="separate"/>
        </w:r>
        <w:r w:rsidR="007B0233">
          <w:rPr>
            <w:noProof/>
          </w:rPr>
          <w:t>17</w:t>
        </w:r>
        <w:r>
          <w:fldChar w:fldCharType="end"/>
        </w:r>
      </w:sdtContent>
    </w:sdt>
    <w:r w:rsidRPr="00B76BB3">
      <w:rPr>
        <w:lang w:bidi="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AB66A52"/>
    <w:multiLevelType w:val="multilevel"/>
    <w:tmpl w:val="864A385A"/>
    <w:lvl w:ilvl="0">
      <w:start w:val="1"/>
      <w:numFmt w:val="bullet"/>
      <w:pStyle w:val="Vietadetextodesugerencia"/>
      <w:lvlText w:val=""/>
      <w:lvlJc w:val="left"/>
      <w:pPr>
        <w:ind w:left="360" w:hanging="360"/>
      </w:pPr>
      <w:rPr>
        <w:rFonts w:ascii="Symbol" w:hAnsi="Symbol" w:hint="default"/>
        <w:color w:val="3465A4"/>
      </w:rPr>
    </w:lvl>
    <w:lvl w:ilvl="1">
      <w:start w:val="1"/>
      <w:numFmt w:val="bullet"/>
      <w:pStyle w:val="Vietadetextodesugerencia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8284540">
    <w:abstractNumId w:val="1"/>
  </w:num>
  <w:num w:numId="2" w16cid:durableId="882329144">
    <w:abstractNumId w:val="0"/>
  </w:num>
  <w:num w:numId="3" w16cid:durableId="1217083984">
    <w:abstractNumId w:val="2"/>
  </w:num>
  <w:num w:numId="4" w16cid:durableId="99423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embedSystemFonts/>
  <w:proofState w:spelling="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ED"/>
    <w:rsid w:val="000025EA"/>
    <w:rsid w:val="00007650"/>
    <w:rsid w:val="0001459F"/>
    <w:rsid w:val="00093186"/>
    <w:rsid w:val="000C0EE8"/>
    <w:rsid w:val="000D60A9"/>
    <w:rsid w:val="000E2026"/>
    <w:rsid w:val="000E6679"/>
    <w:rsid w:val="000E6FA7"/>
    <w:rsid w:val="000F40B5"/>
    <w:rsid w:val="001248FC"/>
    <w:rsid w:val="001315A0"/>
    <w:rsid w:val="00153095"/>
    <w:rsid w:val="0016650A"/>
    <w:rsid w:val="001730FA"/>
    <w:rsid w:val="0019393E"/>
    <w:rsid w:val="001A276F"/>
    <w:rsid w:val="001B11F4"/>
    <w:rsid w:val="001C0574"/>
    <w:rsid w:val="001D5665"/>
    <w:rsid w:val="001F1BFE"/>
    <w:rsid w:val="001F2B10"/>
    <w:rsid w:val="002078A4"/>
    <w:rsid w:val="002560AC"/>
    <w:rsid w:val="00271EC2"/>
    <w:rsid w:val="002849ED"/>
    <w:rsid w:val="00315706"/>
    <w:rsid w:val="003309B5"/>
    <w:rsid w:val="00367E4A"/>
    <w:rsid w:val="00374398"/>
    <w:rsid w:val="003C5D8B"/>
    <w:rsid w:val="003D6331"/>
    <w:rsid w:val="003E08DB"/>
    <w:rsid w:val="003F4AEB"/>
    <w:rsid w:val="00400C58"/>
    <w:rsid w:val="0042769C"/>
    <w:rsid w:val="00441AB1"/>
    <w:rsid w:val="00463B95"/>
    <w:rsid w:val="00490EE7"/>
    <w:rsid w:val="004A76F2"/>
    <w:rsid w:val="004B12F1"/>
    <w:rsid w:val="004D1DFB"/>
    <w:rsid w:val="004D3A01"/>
    <w:rsid w:val="004D3BC8"/>
    <w:rsid w:val="004E46EC"/>
    <w:rsid w:val="00533A15"/>
    <w:rsid w:val="00535747"/>
    <w:rsid w:val="00553693"/>
    <w:rsid w:val="00577DE2"/>
    <w:rsid w:val="005F1DFB"/>
    <w:rsid w:val="005F5A0E"/>
    <w:rsid w:val="00602EFE"/>
    <w:rsid w:val="00636598"/>
    <w:rsid w:val="00647363"/>
    <w:rsid w:val="00682E97"/>
    <w:rsid w:val="00696548"/>
    <w:rsid w:val="006B2FE0"/>
    <w:rsid w:val="006E0794"/>
    <w:rsid w:val="006E27EF"/>
    <w:rsid w:val="006E778F"/>
    <w:rsid w:val="006F4FA6"/>
    <w:rsid w:val="00706A43"/>
    <w:rsid w:val="00715EEA"/>
    <w:rsid w:val="00734441"/>
    <w:rsid w:val="00753582"/>
    <w:rsid w:val="007560B6"/>
    <w:rsid w:val="007B0233"/>
    <w:rsid w:val="007F0B69"/>
    <w:rsid w:val="0080513A"/>
    <w:rsid w:val="00807AB2"/>
    <w:rsid w:val="00847782"/>
    <w:rsid w:val="00857634"/>
    <w:rsid w:val="008A5B73"/>
    <w:rsid w:val="008D0144"/>
    <w:rsid w:val="008E2A46"/>
    <w:rsid w:val="008E5250"/>
    <w:rsid w:val="008F1E58"/>
    <w:rsid w:val="00921A96"/>
    <w:rsid w:val="00932928"/>
    <w:rsid w:val="0093700A"/>
    <w:rsid w:val="00941223"/>
    <w:rsid w:val="00953727"/>
    <w:rsid w:val="00965FF9"/>
    <w:rsid w:val="00983551"/>
    <w:rsid w:val="009965D0"/>
    <w:rsid w:val="009A345D"/>
    <w:rsid w:val="009F09BE"/>
    <w:rsid w:val="00A27B93"/>
    <w:rsid w:val="00AA306E"/>
    <w:rsid w:val="00AD067C"/>
    <w:rsid w:val="00AD0B8A"/>
    <w:rsid w:val="00AD7271"/>
    <w:rsid w:val="00AE40E9"/>
    <w:rsid w:val="00AE72A9"/>
    <w:rsid w:val="00AF58E0"/>
    <w:rsid w:val="00AF7E0A"/>
    <w:rsid w:val="00B018A0"/>
    <w:rsid w:val="00B070E1"/>
    <w:rsid w:val="00B07B12"/>
    <w:rsid w:val="00B20FB7"/>
    <w:rsid w:val="00B25809"/>
    <w:rsid w:val="00B47A90"/>
    <w:rsid w:val="00B53BF4"/>
    <w:rsid w:val="00B55FEF"/>
    <w:rsid w:val="00B76BB3"/>
    <w:rsid w:val="00BA1326"/>
    <w:rsid w:val="00BA3867"/>
    <w:rsid w:val="00BA5FC5"/>
    <w:rsid w:val="00BA6544"/>
    <w:rsid w:val="00BB44AF"/>
    <w:rsid w:val="00BF4D52"/>
    <w:rsid w:val="00C324FE"/>
    <w:rsid w:val="00C32CBB"/>
    <w:rsid w:val="00C622F0"/>
    <w:rsid w:val="00C70CF7"/>
    <w:rsid w:val="00CA4B8F"/>
    <w:rsid w:val="00CC055F"/>
    <w:rsid w:val="00CC3CC5"/>
    <w:rsid w:val="00CD181F"/>
    <w:rsid w:val="00CE6F99"/>
    <w:rsid w:val="00D16A5C"/>
    <w:rsid w:val="00D274E5"/>
    <w:rsid w:val="00D71AAA"/>
    <w:rsid w:val="00D74683"/>
    <w:rsid w:val="00D83FFB"/>
    <w:rsid w:val="00DA2E5D"/>
    <w:rsid w:val="00DB4BF9"/>
    <w:rsid w:val="00E02E5D"/>
    <w:rsid w:val="00E155C6"/>
    <w:rsid w:val="00E21F1E"/>
    <w:rsid w:val="00E55188"/>
    <w:rsid w:val="00EA7B85"/>
    <w:rsid w:val="00EC3704"/>
    <w:rsid w:val="00ED7B87"/>
    <w:rsid w:val="00EF498A"/>
    <w:rsid w:val="00F26507"/>
    <w:rsid w:val="00F32740"/>
    <w:rsid w:val="00F57E05"/>
    <w:rsid w:val="00F735C2"/>
    <w:rsid w:val="00FA628D"/>
    <w:rsid w:val="00FC283E"/>
    <w:rsid w:val="00FE3A66"/>
    <w:rsid w:val="00FF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64735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5A0"/>
  </w:style>
  <w:style w:type="paragraph" w:styleId="Ttulo1">
    <w:name w:val="heading 1"/>
    <w:basedOn w:val="Normal"/>
    <w:next w:val="Normal"/>
    <w:link w:val="Ttulo1Car"/>
    <w:uiPriority w:val="9"/>
    <w:qFormat/>
    <w:rsid w:val="006E0794"/>
    <w:pPr>
      <w:spacing w:before="2880" w:after="480"/>
      <w:jc w:val="center"/>
      <w:outlineLvl w:val="0"/>
    </w:pPr>
    <w:rPr>
      <w:rFonts w:ascii="Times New Roman" w:hAnsi="Times New Roman"/>
      <w:caps/>
    </w:rPr>
  </w:style>
  <w:style w:type="paragraph" w:styleId="Ttulo2">
    <w:name w:val="heading 2"/>
    <w:basedOn w:val="Normal"/>
    <w:next w:val="Normal"/>
    <w:link w:val="Ttulo2C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0">
    <w:name w:val="Título1"/>
    <w:basedOn w:val="Normal"/>
    <w:next w:val="Textoindependiente"/>
    <w:semiHidden/>
    <w:pPr>
      <w:keepNext/>
      <w:spacing w:before="240" w:after="120"/>
    </w:pPr>
    <w:rPr>
      <w:rFonts w:ascii="Liberation Sans" w:eastAsia="PingFang SC" w:hAnsi="Liberation Sans" w:cs="Arial Unicode MS"/>
      <w:sz w:val="28"/>
      <w:szCs w:val="28"/>
    </w:rPr>
  </w:style>
  <w:style w:type="paragraph" w:styleId="Textoindependiente">
    <w:name w:val="Body Text"/>
    <w:basedOn w:val="Normal"/>
    <w:link w:val="TextoindependienteCar"/>
    <w:semiHidden/>
    <w:pPr>
      <w:spacing w:after="140" w:line="276" w:lineRule="auto"/>
    </w:pPr>
  </w:style>
  <w:style w:type="paragraph" w:styleId="Lista">
    <w:name w:val="List"/>
    <w:basedOn w:val="Textoindependiente"/>
    <w:semiHidden/>
    <w:rPr>
      <w:rFonts w:cs="Arial Unicode MS"/>
    </w:rPr>
  </w:style>
  <w:style w:type="paragraph" w:styleId="Descripcin">
    <w:name w:val="caption"/>
    <w:basedOn w:val="Normal"/>
    <w:semiHidden/>
    <w:qFormat/>
    <w:pPr>
      <w:suppressLineNumbers/>
      <w:spacing w:before="120" w:after="120"/>
    </w:pPr>
    <w:rPr>
      <w:rFonts w:cs="Arial Unicode MS"/>
      <w:i/>
      <w:iCs/>
    </w:rPr>
  </w:style>
  <w:style w:type="paragraph" w:customStyle="1" w:styleId="ndice">
    <w:name w:val="Índice"/>
    <w:basedOn w:val="Normal"/>
    <w:semiHidden/>
    <w:pPr>
      <w:suppressLineNumbers/>
    </w:pPr>
    <w:rPr>
      <w:rFonts w:cs="Arial Unicode MS"/>
    </w:rPr>
  </w:style>
  <w:style w:type="paragraph" w:styleId="Piedepgina">
    <w:name w:val="footer"/>
    <w:basedOn w:val="Normal"/>
    <w:rsid w:val="00DA2E5D"/>
    <w:pPr>
      <w:suppressLineNumbers/>
      <w:tabs>
        <w:tab w:val="center" w:pos="4819"/>
        <w:tab w:val="right" w:pos="9638"/>
      </w:tabs>
      <w:spacing w:line="240" w:lineRule="auto"/>
      <w:jc w:val="center"/>
    </w:pPr>
  </w:style>
  <w:style w:type="paragraph" w:styleId="Textodeglobo">
    <w:name w:val="Balloon Text"/>
    <w:basedOn w:val="Normal"/>
    <w:link w:val="TextodegloboCar"/>
    <w:uiPriority w:val="99"/>
    <w:semiHidden/>
    <w:unhideWhenUsed/>
    <w:rsid w:val="000F40B5"/>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0F40B5"/>
    <w:rPr>
      <w:rFonts w:ascii="Segoe UI" w:eastAsia="Songti SC" w:hAnsi="Segoe UI" w:cs="Mangal"/>
      <w:kern w:val="2"/>
      <w:sz w:val="18"/>
      <w:szCs w:val="16"/>
      <w:lang w:val="en-IN" w:eastAsia="zh-CN" w:bidi="hi-IN"/>
    </w:rPr>
  </w:style>
  <w:style w:type="paragraph" w:customStyle="1" w:styleId="Textodesugerencia">
    <w:name w:val="Texto de sugerencia"/>
    <w:basedOn w:val="Normal"/>
    <w:qFormat/>
    <w:rsid w:val="00AE40E9"/>
    <w:pPr>
      <w:spacing w:after="160" w:line="252" w:lineRule="auto"/>
    </w:pPr>
    <w:rPr>
      <w:rFonts w:ascii="Calibri" w:hAnsi="Calibri"/>
      <w:color w:val="3465A4"/>
    </w:rPr>
  </w:style>
  <w:style w:type="paragraph" w:customStyle="1" w:styleId="Vietadetextodesugerencia">
    <w:name w:val="Viñeta de texto de sugerencia"/>
    <w:basedOn w:val="Normal"/>
    <w:qFormat/>
    <w:rsid w:val="00C622F0"/>
    <w:pPr>
      <w:numPr>
        <w:numId w:val="4"/>
      </w:numPr>
      <w:spacing w:after="120" w:line="252" w:lineRule="auto"/>
    </w:pPr>
    <w:rPr>
      <w:rFonts w:ascii="Calibri" w:hAnsi="Calibri"/>
      <w:color w:val="3465A4"/>
    </w:rPr>
  </w:style>
  <w:style w:type="paragraph" w:customStyle="1" w:styleId="Vietadetextodesugerencia2">
    <w:name w:val="Viñeta de texto de sugerencia 2"/>
    <w:basedOn w:val="Vietadetextodesugerencia"/>
    <w:semiHidden/>
    <w:qFormat/>
    <w:rsid w:val="00C622F0"/>
    <w:pPr>
      <w:numPr>
        <w:ilvl w:val="1"/>
      </w:numPr>
    </w:pPr>
  </w:style>
  <w:style w:type="character" w:styleId="Textodelmarcadordeposicin">
    <w:name w:val="Placeholder Text"/>
    <w:basedOn w:val="Fuentedeprrafopredeter"/>
    <w:uiPriority w:val="99"/>
    <w:semiHidden/>
    <w:rsid w:val="00AE40E9"/>
    <w:rPr>
      <w:color w:val="808080"/>
    </w:rPr>
  </w:style>
  <w:style w:type="paragraph" w:styleId="Ttulo">
    <w:name w:val="Title"/>
    <w:basedOn w:val="Normal"/>
    <w:next w:val="Normal"/>
    <w:link w:val="TtuloCar"/>
    <w:uiPriority w:val="10"/>
    <w:qFormat/>
    <w:rsid w:val="001315A0"/>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1315A0"/>
    <w:rPr>
      <w:rFonts w:ascii="Times New Roman" w:hAnsi="Times New Roman"/>
      <w:caps/>
    </w:rPr>
  </w:style>
  <w:style w:type="paragraph" w:customStyle="1" w:styleId="Nombredelautor">
    <w:name w:val="Nombre del autor"/>
    <w:basedOn w:val="Normal"/>
    <w:qFormat/>
    <w:rsid w:val="00AE40E9"/>
    <w:pPr>
      <w:jc w:val="center"/>
    </w:pPr>
    <w:rPr>
      <w:rFonts w:asciiTheme="majorHAnsi" w:hAnsiTheme="majorHAnsi"/>
    </w:rPr>
  </w:style>
  <w:style w:type="paragraph" w:customStyle="1" w:styleId="Informacindelautor">
    <w:name w:val="Información del autor"/>
    <w:basedOn w:val="Normal"/>
    <w:qFormat/>
    <w:rsid w:val="00AE40E9"/>
    <w:pPr>
      <w:jc w:val="right"/>
    </w:pPr>
  </w:style>
  <w:style w:type="paragraph" w:styleId="Encabezado">
    <w:name w:val="header"/>
    <w:basedOn w:val="Normal"/>
    <w:link w:val="EncabezadoCar"/>
    <w:uiPriority w:val="99"/>
    <w:rsid w:val="00B76BB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1315A0"/>
    <w:rPr>
      <w:caps/>
      <w:sz w:val="18"/>
    </w:rPr>
  </w:style>
  <w:style w:type="paragraph" w:styleId="Sinespaciado">
    <w:name w:val="No Spacing"/>
    <w:uiPriority w:val="1"/>
    <w:semiHidden/>
    <w:qFormat/>
    <w:rsid w:val="00AE40E9"/>
    <w:pPr>
      <w:spacing w:line="192" w:lineRule="auto"/>
    </w:pPr>
  </w:style>
  <w:style w:type="character" w:customStyle="1" w:styleId="Ttulo1Car">
    <w:name w:val="Título 1 Car"/>
    <w:basedOn w:val="Fuentedeprrafopredeter"/>
    <w:link w:val="Ttulo1"/>
    <w:uiPriority w:val="9"/>
    <w:rsid w:val="006E0794"/>
    <w:rPr>
      <w:rFonts w:ascii="Times New Roman" w:hAnsi="Times New Roman"/>
      <w:caps/>
    </w:rPr>
  </w:style>
  <w:style w:type="paragraph" w:styleId="TtuloTDC">
    <w:name w:val="TOC Heading"/>
    <w:basedOn w:val="Normal"/>
    <w:next w:val="Normal"/>
    <w:uiPriority w:val="39"/>
    <w:qFormat/>
    <w:rsid w:val="00B76BB3"/>
    <w:pPr>
      <w:jc w:val="center"/>
    </w:pPr>
    <w:rPr>
      <w:rFonts w:ascii="Times New Roman" w:hAnsi="Times New Roman"/>
    </w:rPr>
  </w:style>
  <w:style w:type="paragraph" w:styleId="Sangranormal">
    <w:name w:val="Normal Indent"/>
    <w:basedOn w:val="Normal"/>
    <w:uiPriority w:val="99"/>
    <w:rsid w:val="002078A4"/>
    <w:pPr>
      <w:ind w:firstLine="720"/>
    </w:pPr>
  </w:style>
  <w:style w:type="paragraph" w:customStyle="1" w:styleId="Nuevaescena">
    <w:name w:val="Nueva escena"/>
    <w:basedOn w:val="Normal"/>
    <w:qFormat/>
    <w:rsid w:val="002078A4"/>
    <w:pPr>
      <w:jc w:val="center"/>
    </w:pPr>
  </w:style>
  <w:style w:type="paragraph" w:customStyle="1" w:styleId="Fin">
    <w:name w:val="Fin"/>
    <w:basedOn w:val="Normal"/>
    <w:qFormat/>
    <w:rsid w:val="00463B95"/>
    <w:pPr>
      <w:jc w:val="center"/>
    </w:pPr>
    <w:rPr>
      <w:rFonts w:ascii="Times New Roman" w:hAnsi="Times New Roman"/>
    </w:rPr>
  </w:style>
  <w:style w:type="character" w:customStyle="1" w:styleId="Ttulo2Car">
    <w:name w:val="Título 2 Car"/>
    <w:basedOn w:val="Fuentedeprrafopredeter"/>
    <w:link w:val="Ttulo2"/>
    <w:uiPriority w:val="9"/>
    <w:rsid w:val="00B55FEF"/>
    <w:rPr>
      <w:rFonts w:asciiTheme="majorHAnsi" w:eastAsiaTheme="majorEastAsia" w:hAnsiTheme="majorHAnsi" w:cstheme="majorBidi"/>
      <w:caps/>
      <w:szCs w:val="26"/>
    </w:rPr>
  </w:style>
  <w:style w:type="paragraph" w:styleId="TDC1">
    <w:name w:val="toc 1"/>
    <w:basedOn w:val="Normal"/>
    <w:next w:val="Normal"/>
    <w:autoRedefine/>
    <w:uiPriority w:val="39"/>
    <w:rsid w:val="00DA2E5D"/>
    <w:pPr>
      <w:spacing w:after="100"/>
    </w:pPr>
  </w:style>
  <w:style w:type="paragraph" w:styleId="TDC2">
    <w:name w:val="toc 2"/>
    <w:basedOn w:val="Normal"/>
    <w:next w:val="Normal"/>
    <w:autoRedefine/>
    <w:uiPriority w:val="39"/>
    <w:rsid w:val="00DA2E5D"/>
    <w:pPr>
      <w:spacing w:after="100"/>
      <w:ind w:left="240"/>
    </w:pPr>
  </w:style>
  <w:style w:type="character" w:styleId="Hipervnculo">
    <w:name w:val="Hyperlink"/>
    <w:basedOn w:val="Fuentedeprrafopredeter"/>
    <w:uiPriority w:val="99"/>
    <w:rsid w:val="00DA2E5D"/>
    <w:rPr>
      <w:color w:val="5F5F5F" w:themeColor="hyperlink"/>
      <w:u w:val="single"/>
    </w:rPr>
  </w:style>
  <w:style w:type="paragraph" w:styleId="NormalWeb">
    <w:name w:val="Normal (Web)"/>
    <w:basedOn w:val="Normal"/>
    <w:uiPriority w:val="99"/>
    <w:semiHidden/>
    <w:unhideWhenUsed/>
    <w:rsid w:val="000C0EE8"/>
    <w:rPr>
      <w:rFonts w:ascii="Times New Roman" w:hAnsi="Times New Roman"/>
    </w:rPr>
  </w:style>
  <w:style w:type="paragraph" w:styleId="Prrafodelista">
    <w:name w:val="List Paragraph"/>
    <w:basedOn w:val="Normal"/>
    <w:uiPriority w:val="34"/>
    <w:semiHidden/>
    <w:qFormat/>
    <w:rsid w:val="00153095"/>
    <w:pPr>
      <w:ind w:left="720"/>
      <w:contextualSpacing/>
    </w:pPr>
  </w:style>
  <w:style w:type="paragraph" w:styleId="Lista2">
    <w:name w:val="List 2"/>
    <w:basedOn w:val="Normal"/>
    <w:uiPriority w:val="99"/>
    <w:unhideWhenUsed/>
    <w:rsid w:val="001F2B10"/>
    <w:pPr>
      <w:ind w:left="566" w:hanging="283"/>
      <w:contextualSpacing/>
    </w:pPr>
  </w:style>
  <w:style w:type="paragraph" w:styleId="Saludo">
    <w:name w:val="Salutation"/>
    <w:basedOn w:val="Normal"/>
    <w:next w:val="Normal"/>
    <w:link w:val="SaludoCar"/>
    <w:uiPriority w:val="99"/>
    <w:unhideWhenUsed/>
    <w:rsid w:val="001F2B10"/>
  </w:style>
  <w:style w:type="character" w:customStyle="1" w:styleId="SaludoCar">
    <w:name w:val="Saludo Car"/>
    <w:basedOn w:val="Fuentedeprrafopredeter"/>
    <w:link w:val="Saludo"/>
    <w:uiPriority w:val="99"/>
    <w:rsid w:val="001F2B10"/>
  </w:style>
  <w:style w:type="paragraph" w:styleId="Sangradetextonormal">
    <w:name w:val="Body Text Indent"/>
    <w:basedOn w:val="Normal"/>
    <w:link w:val="SangradetextonormalCar"/>
    <w:uiPriority w:val="99"/>
    <w:unhideWhenUsed/>
    <w:rsid w:val="001F2B10"/>
    <w:pPr>
      <w:spacing w:after="120"/>
      <w:ind w:left="283"/>
    </w:pPr>
  </w:style>
  <w:style w:type="character" w:customStyle="1" w:styleId="SangradetextonormalCar">
    <w:name w:val="Sangría de texto normal Car"/>
    <w:basedOn w:val="Fuentedeprrafopredeter"/>
    <w:link w:val="Sangradetextonormal"/>
    <w:uiPriority w:val="99"/>
    <w:rsid w:val="001F2B10"/>
  </w:style>
  <w:style w:type="paragraph" w:styleId="Textoindependienteprimerasangra">
    <w:name w:val="Body Text First Indent"/>
    <w:basedOn w:val="Textoindependiente"/>
    <w:link w:val="TextoindependienteprimerasangraCar"/>
    <w:uiPriority w:val="99"/>
    <w:unhideWhenUsed/>
    <w:rsid w:val="001F2B10"/>
    <w:pPr>
      <w:spacing w:after="0" w:line="480" w:lineRule="auto"/>
      <w:ind w:firstLine="360"/>
    </w:pPr>
  </w:style>
  <w:style w:type="character" w:customStyle="1" w:styleId="TextoindependienteCar">
    <w:name w:val="Texto independiente Car"/>
    <w:basedOn w:val="Fuentedeprrafopredeter"/>
    <w:link w:val="Textoindependiente"/>
    <w:semiHidden/>
    <w:rsid w:val="001F2B10"/>
  </w:style>
  <w:style w:type="character" w:customStyle="1" w:styleId="TextoindependienteprimerasangraCar">
    <w:name w:val="Texto independiente primera sangría Car"/>
    <w:basedOn w:val="TextoindependienteCar"/>
    <w:link w:val="Textoindependienteprimerasangra"/>
    <w:uiPriority w:val="99"/>
    <w:rsid w:val="001F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herynno10.0@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mno\AppData\Roaming\Microsoft\Templates\Escribir%20una%20nove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F12DB471D4416DB44EB2D2AB1E00EB"/>
        <w:category>
          <w:name w:val="General"/>
          <w:gallery w:val="placeholder"/>
        </w:category>
        <w:types>
          <w:type w:val="bbPlcHdr"/>
        </w:types>
        <w:behaviors>
          <w:behavior w:val="content"/>
        </w:behaviors>
        <w:guid w:val="{C71A0621-EB2F-480D-A5DE-8AE136CAF30A}"/>
      </w:docPartPr>
      <w:docPartBody>
        <w:p w:rsidR="00DD3646" w:rsidRDefault="009E3445">
          <w:pPr>
            <w:pStyle w:val="35F12DB471D4416DB44EB2D2AB1E00EB"/>
          </w:pPr>
          <w:r w:rsidRPr="00EF498A">
            <w:rPr>
              <w:lang w:bidi="es-ES"/>
            </w:rPr>
            <w:t>[ESCRIBA EL TÍTULO AQUÍ]</w:t>
          </w:r>
        </w:p>
      </w:docPartBody>
    </w:docPart>
    <w:docPart>
      <w:docPartPr>
        <w:name w:val="886CB60F64AE4143AA5EF512D3291670"/>
        <w:category>
          <w:name w:val="General"/>
          <w:gallery w:val="placeholder"/>
        </w:category>
        <w:types>
          <w:type w:val="bbPlcHdr"/>
        </w:types>
        <w:behaviors>
          <w:behavior w:val="content"/>
        </w:behaviors>
        <w:guid w:val="{0E58BB6D-217C-4B76-9C5E-9830ACF205A1}"/>
      </w:docPartPr>
      <w:docPartBody>
        <w:p w:rsidR="00DD3646" w:rsidRDefault="009E3445">
          <w:pPr>
            <w:pStyle w:val="886CB60F64AE4143AA5EF512D3291670"/>
          </w:pPr>
          <w:r w:rsidRPr="00AE40E9">
            <w:rPr>
              <w:rStyle w:val="TtuloCar"/>
              <w:rFonts w:eastAsiaTheme="minorEastAsia"/>
              <w:lang w:bidi="es-ES"/>
            </w:rPr>
            <w:t>por</w:t>
          </w:r>
        </w:p>
      </w:docPartBody>
    </w:docPart>
    <w:docPart>
      <w:docPartPr>
        <w:name w:val="0CAC11C90B554495AC0364C1B567EA6C"/>
        <w:category>
          <w:name w:val="General"/>
          <w:gallery w:val="placeholder"/>
        </w:category>
        <w:types>
          <w:type w:val="bbPlcHdr"/>
        </w:types>
        <w:behaviors>
          <w:behavior w:val="content"/>
        </w:behaviors>
        <w:guid w:val="{987B99DC-787A-47E3-9A30-8B90673FA09A}"/>
      </w:docPartPr>
      <w:docPartBody>
        <w:p w:rsidR="00DD3646" w:rsidRDefault="009E3445">
          <w:pPr>
            <w:pStyle w:val="0CAC11C90B554495AC0364C1B567EA6C"/>
          </w:pPr>
          <w:r w:rsidRPr="000C0EE8">
            <w:rPr>
              <w:lang w:bidi="es-ES"/>
            </w:rPr>
            <w:t>Nombre del autor</w:t>
          </w:r>
        </w:p>
      </w:docPartBody>
    </w:docPart>
    <w:docPart>
      <w:docPartPr>
        <w:name w:val="355319524F4946DDABE163D5C6331606"/>
        <w:category>
          <w:name w:val="General"/>
          <w:gallery w:val="placeholder"/>
        </w:category>
        <w:types>
          <w:type w:val="bbPlcHdr"/>
        </w:types>
        <w:behaviors>
          <w:behavior w:val="content"/>
        </w:behaviors>
        <w:guid w:val="{8827E96F-14E1-460F-83B8-F4C0C4138C82}"/>
      </w:docPartPr>
      <w:docPartBody>
        <w:p w:rsidR="00DD3646" w:rsidRDefault="009E3445">
          <w:pPr>
            <w:pStyle w:val="355319524F4946DDABE163D5C6331606"/>
          </w:pPr>
          <w:r w:rsidRPr="000C0EE8">
            <w:rPr>
              <w:lang w:bidi="es-ES"/>
            </w:rPr>
            <w:t>Apellidos del autor</w:t>
          </w:r>
        </w:p>
      </w:docPartBody>
    </w:docPart>
    <w:docPart>
      <w:docPartPr>
        <w:name w:val="0256F137164C4B169FFD6EB4061302AF"/>
        <w:category>
          <w:name w:val="General"/>
          <w:gallery w:val="placeholder"/>
        </w:category>
        <w:types>
          <w:type w:val="bbPlcHdr"/>
        </w:types>
        <w:behaviors>
          <w:behavior w:val="content"/>
        </w:behaviors>
        <w:guid w:val="{AFA80AD2-BE4D-4E50-B9CA-1839E0EDDAA4}"/>
      </w:docPartPr>
      <w:docPartBody>
        <w:p w:rsidR="00DD3646" w:rsidRDefault="009E3445">
          <w:pPr>
            <w:pStyle w:val="0256F137164C4B169FFD6EB4061302AF"/>
          </w:pPr>
          <w:r w:rsidRPr="00AE40E9">
            <w:rPr>
              <w:lang w:bidi="es-ES"/>
            </w:rPr>
            <w:t>[Número de teléfono]</w:t>
          </w:r>
        </w:p>
      </w:docPartBody>
    </w:docPart>
    <w:docPart>
      <w:docPartPr>
        <w:name w:val="25CEBDE335484A64887E1D85DC8FAE40"/>
        <w:category>
          <w:name w:val="General"/>
          <w:gallery w:val="placeholder"/>
        </w:category>
        <w:types>
          <w:type w:val="bbPlcHdr"/>
        </w:types>
        <w:behaviors>
          <w:behavior w:val="content"/>
        </w:behaviors>
        <w:guid w:val="{879FEAD7-725B-4DFC-8DEB-CD12BB0AFB5D}"/>
      </w:docPartPr>
      <w:docPartBody>
        <w:p w:rsidR="00DD3646" w:rsidRDefault="009E3445">
          <w:pPr>
            <w:pStyle w:val="25CEBDE335484A64887E1D85DC8FAE40"/>
          </w:pPr>
          <w:r w:rsidRPr="00B55FEF">
            <w:rPr>
              <w:lang w:bidi="es-ES"/>
            </w:rPr>
            <w:t>[Escriba el título del capítulo aquí]</w:t>
          </w:r>
        </w:p>
      </w:docPartBody>
    </w:docPart>
    <w:docPart>
      <w:docPartPr>
        <w:name w:val="96DDEE5A36824FA19E1D4272793E2067"/>
        <w:category>
          <w:name w:val="General"/>
          <w:gallery w:val="placeholder"/>
        </w:category>
        <w:types>
          <w:type w:val="bbPlcHdr"/>
        </w:types>
        <w:behaviors>
          <w:behavior w:val="content"/>
        </w:behaviors>
        <w:guid w:val="{CEE99136-8CBC-4A3B-8B66-0F0F2B70639C}"/>
      </w:docPartPr>
      <w:docPartBody>
        <w:p w:rsidR="00DD3646" w:rsidRDefault="009E3445">
          <w:pPr>
            <w:pStyle w:val="96DDEE5A36824FA19E1D4272793E2067"/>
          </w:pPr>
          <w:r w:rsidRPr="00463B95">
            <w:rPr>
              <w:lang w:bidi="es-ES"/>
            </w:rPr>
            <w:t>[Párrafo de apertura]</w:t>
          </w:r>
        </w:p>
      </w:docPartBody>
    </w:docPart>
    <w:docPart>
      <w:docPartPr>
        <w:name w:val="FF2B3CB192E6470181B65561D87EB414"/>
        <w:category>
          <w:name w:val="General"/>
          <w:gallery w:val="placeholder"/>
        </w:category>
        <w:types>
          <w:type w:val="bbPlcHdr"/>
        </w:types>
        <w:behaviors>
          <w:behavior w:val="content"/>
        </w:behaviors>
        <w:guid w:val="{EC2D00B1-5BB5-4948-964E-147C6AB1E9EA}"/>
      </w:docPartPr>
      <w:docPartBody>
        <w:p w:rsidR="00DD3646" w:rsidRDefault="009E3445">
          <w:pPr>
            <w:pStyle w:val="FF2B3CB192E6470181B65561D87EB414"/>
          </w:pPr>
          <w:r w:rsidRPr="00463B95">
            <w:rPr>
              <w:lang w:bidi="es-ES"/>
            </w:rPr>
            <w:t>[Cuerpo de párrafo siguiente]</w:t>
          </w:r>
        </w:p>
      </w:docPartBody>
    </w:docPart>
    <w:docPart>
      <w:docPartPr>
        <w:name w:val="54FFD157A4484D469AE16B874597008E"/>
        <w:category>
          <w:name w:val="General"/>
          <w:gallery w:val="placeholder"/>
        </w:category>
        <w:types>
          <w:type w:val="bbPlcHdr"/>
        </w:types>
        <w:behaviors>
          <w:behavior w:val="content"/>
        </w:behaviors>
        <w:guid w:val="{1E719218-A3E6-43CB-B734-4046AA5EACFA}"/>
      </w:docPartPr>
      <w:docPartBody>
        <w:p w:rsidR="00DD3646" w:rsidRDefault="009E3445">
          <w:pPr>
            <w:pStyle w:val="54FFD157A4484D469AE16B874597008E"/>
          </w:pPr>
          <w:r w:rsidRPr="00463B95">
            <w:rPr>
              <w:lang w:bidi="es-ES"/>
            </w:rPr>
            <w:t>[Cuerpo de párrafo siguiente]</w:t>
          </w:r>
        </w:p>
      </w:docPartBody>
    </w:docPart>
    <w:docPart>
      <w:docPartPr>
        <w:name w:val="BDA4C3E821674730B441DBF055C296C8"/>
        <w:category>
          <w:name w:val="General"/>
          <w:gallery w:val="placeholder"/>
        </w:category>
        <w:types>
          <w:type w:val="bbPlcHdr"/>
        </w:types>
        <w:behaviors>
          <w:behavior w:val="content"/>
        </w:behaviors>
        <w:guid w:val="{FD3DD252-322C-4B5A-8277-B48E0113F4C3}"/>
      </w:docPartPr>
      <w:docPartBody>
        <w:p w:rsidR="00DD3646" w:rsidRDefault="009E3445">
          <w:pPr>
            <w:pStyle w:val="BDA4C3E821674730B441DBF055C296C8"/>
          </w:pPr>
          <w:r w:rsidRPr="00463B95">
            <w:rPr>
              <w:lang w:bidi="es-ES"/>
            </w:rPr>
            <w:t>[Esta es la última línea de su manuscrito]</w:t>
          </w:r>
        </w:p>
      </w:docPartBody>
    </w:docPart>
    <w:docPart>
      <w:docPartPr>
        <w:name w:val="BCE9CCE275AF407682CC801BD7D0912A"/>
        <w:category>
          <w:name w:val="General"/>
          <w:gallery w:val="placeholder"/>
        </w:category>
        <w:types>
          <w:type w:val="bbPlcHdr"/>
        </w:types>
        <w:behaviors>
          <w:behavior w:val="content"/>
        </w:behaviors>
        <w:guid w:val="{32AC1F43-04E6-4CD2-BBF7-A557FAC5A531}"/>
      </w:docPartPr>
      <w:docPartBody>
        <w:p w:rsidR="00DD3646" w:rsidRDefault="00CB3E55" w:rsidP="00CB3E55">
          <w:pPr>
            <w:pStyle w:val="BCE9CCE275AF407682CC801BD7D0912A"/>
          </w:pPr>
          <w:r w:rsidRPr="00AE40E9">
            <w:rPr>
              <w:lang w:bidi="es-ES"/>
            </w:rPr>
            <w:t xml:space="preserve">[Su nombre legal] </w:t>
          </w:r>
        </w:p>
      </w:docPartBody>
    </w:docPart>
    <w:docPart>
      <w:docPartPr>
        <w:name w:val="84A0F0C87DF0485AA5FC74D95AAC1AAF"/>
        <w:category>
          <w:name w:val="General"/>
          <w:gallery w:val="placeholder"/>
        </w:category>
        <w:types>
          <w:type w:val="bbPlcHdr"/>
        </w:types>
        <w:behaviors>
          <w:behavior w:val="content"/>
        </w:behaviors>
        <w:guid w:val="{A668E174-0AAF-497D-A779-650CA22E7E26}"/>
      </w:docPartPr>
      <w:docPartBody>
        <w:p w:rsidR="00900CE8" w:rsidRDefault="00F87372" w:rsidP="00F87372">
          <w:pPr>
            <w:pStyle w:val="84A0F0C87DF0485AA5FC74D95AAC1AAF"/>
          </w:pPr>
          <w:r w:rsidRPr="00B55FEF">
            <w:rPr>
              <w:lang w:bidi="es-ES"/>
            </w:rPr>
            <w:t>[Escriba el título del capítulo aquí]</w:t>
          </w:r>
        </w:p>
      </w:docPartBody>
    </w:docPart>
    <w:docPart>
      <w:docPartPr>
        <w:name w:val="0C2A419591D24DA081083EFEA6256B11"/>
        <w:category>
          <w:name w:val="General"/>
          <w:gallery w:val="placeholder"/>
        </w:category>
        <w:types>
          <w:type w:val="bbPlcHdr"/>
        </w:types>
        <w:behaviors>
          <w:behavior w:val="content"/>
        </w:behaviors>
        <w:guid w:val="{C7BF2B15-1ED5-4376-870F-368C8DF501FF}"/>
      </w:docPartPr>
      <w:docPartBody>
        <w:p w:rsidR="00900CE8" w:rsidRDefault="00F87372" w:rsidP="00F87372">
          <w:pPr>
            <w:pStyle w:val="0C2A419591D24DA081083EFEA6256B11"/>
          </w:pPr>
          <w:r w:rsidRPr="00463B95">
            <w:rPr>
              <w:lang w:bidi="es-ES"/>
            </w:rPr>
            <w:t>[Párrafo de apertura]</w:t>
          </w:r>
        </w:p>
      </w:docPartBody>
    </w:docPart>
    <w:docPart>
      <w:docPartPr>
        <w:name w:val="169ADE645A184689881769EEB1CDFC48"/>
        <w:category>
          <w:name w:val="General"/>
          <w:gallery w:val="placeholder"/>
        </w:category>
        <w:types>
          <w:type w:val="bbPlcHdr"/>
        </w:types>
        <w:behaviors>
          <w:behavior w:val="content"/>
        </w:behaviors>
        <w:guid w:val="{C8C6CB85-6FB7-4513-A2CA-4EB0F022C8B7}"/>
      </w:docPartPr>
      <w:docPartBody>
        <w:p w:rsidR="00900CE8" w:rsidRDefault="00F87372" w:rsidP="00F87372">
          <w:pPr>
            <w:pStyle w:val="169ADE645A184689881769EEB1CDFC48"/>
          </w:pPr>
          <w:r w:rsidRPr="00463B95">
            <w:rPr>
              <w:lang w:bidi="es-ES"/>
            </w:rPr>
            <w:t>[Cuerpo de párrafo siguiente]</w:t>
          </w:r>
        </w:p>
      </w:docPartBody>
    </w:docPart>
    <w:docPart>
      <w:docPartPr>
        <w:name w:val="77544C91B7AB4A1D810F20000EE37856"/>
        <w:category>
          <w:name w:val="General"/>
          <w:gallery w:val="placeholder"/>
        </w:category>
        <w:types>
          <w:type w:val="bbPlcHdr"/>
        </w:types>
        <w:behaviors>
          <w:behavior w:val="content"/>
        </w:behaviors>
        <w:guid w:val="{8917ED3C-543D-4FEA-8FFD-EE24B992B892}"/>
      </w:docPartPr>
      <w:docPartBody>
        <w:p w:rsidR="00900CE8" w:rsidRDefault="00F87372" w:rsidP="00F87372">
          <w:pPr>
            <w:pStyle w:val="77544C91B7AB4A1D810F20000EE37856"/>
          </w:pPr>
          <w:r w:rsidRPr="00463B95">
            <w:rPr>
              <w:lang w:bidi="es-ES"/>
            </w:rPr>
            <w:t>[Cuerpo de párrafo siguiente]</w:t>
          </w:r>
        </w:p>
      </w:docPartBody>
    </w:docPart>
    <w:docPart>
      <w:docPartPr>
        <w:name w:val="B3D95CC5B39746A393F3F3B1020A1D30"/>
        <w:category>
          <w:name w:val="General"/>
          <w:gallery w:val="placeholder"/>
        </w:category>
        <w:types>
          <w:type w:val="bbPlcHdr"/>
        </w:types>
        <w:behaviors>
          <w:behavior w:val="content"/>
        </w:behaviors>
        <w:guid w:val="{32D7AA57-17B4-4183-940A-264C371FFEA1}"/>
      </w:docPartPr>
      <w:docPartBody>
        <w:p w:rsidR="00900CE8" w:rsidRDefault="00F87372" w:rsidP="00F87372">
          <w:pPr>
            <w:pStyle w:val="B3D95CC5B39746A393F3F3B1020A1D30"/>
          </w:pPr>
          <w:r w:rsidRPr="00B55FEF">
            <w:rPr>
              <w:lang w:bidi="es-ES"/>
            </w:rPr>
            <w:t>[Escriba el título del capítulo aquí]</w:t>
          </w:r>
        </w:p>
      </w:docPartBody>
    </w:docPart>
    <w:docPart>
      <w:docPartPr>
        <w:name w:val="B477E3BD2FC046C79F7B43A8A70BD849"/>
        <w:category>
          <w:name w:val="General"/>
          <w:gallery w:val="placeholder"/>
        </w:category>
        <w:types>
          <w:type w:val="bbPlcHdr"/>
        </w:types>
        <w:behaviors>
          <w:behavior w:val="content"/>
        </w:behaviors>
        <w:guid w:val="{93B203AA-91DF-4A02-9FFA-1E9705006DB3}"/>
      </w:docPartPr>
      <w:docPartBody>
        <w:p w:rsidR="00900CE8" w:rsidRDefault="00F87372" w:rsidP="00F87372">
          <w:pPr>
            <w:pStyle w:val="B477E3BD2FC046C79F7B43A8A70BD849"/>
          </w:pPr>
          <w:r w:rsidRPr="00463B95">
            <w:rPr>
              <w:lang w:bidi="es-ES"/>
            </w:rPr>
            <w:t>[Párrafo de apertura]</w:t>
          </w:r>
        </w:p>
      </w:docPartBody>
    </w:docPart>
    <w:docPart>
      <w:docPartPr>
        <w:name w:val="F2A9EF1F4F08480EB0F61C0BA6B19738"/>
        <w:category>
          <w:name w:val="General"/>
          <w:gallery w:val="placeholder"/>
        </w:category>
        <w:types>
          <w:type w:val="bbPlcHdr"/>
        </w:types>
        <w:behaviors>
          <w:behavior w:val="content"/>
        </w:behaviors>
        <w:guid w:val="{98507324-23BE-4513-8CC1-B416D3552DFD}"/>
      </w:docPartPr>
      <w:docPartBody>
        <w:p w:rsidR="00900CE8" w:rsidRDefault="00F87372" w:rsidP="00F87372">
          <w:pPr>
            <w:pStyle w:val="F2A9EF1F4F08480EB0F61C0BA6B19738"/>
          </w:pPr>
          <w:r w:rsidRPr="00463B95">
            <w:rPr>
              <w:lang w:bidi="es-ES"/>
            </w:rPr>
            <w:t>[Cuerpo de párrafo siguiente]</w:t>
          </w:r>
        </w:p>
      </w:docPartBody>
    </w:docPart>
    <w:docPart>
      <w:docPartPr>
        <w:name w:val="A96F96E9A3F84A588FFF67EB6AD86F82"/>
        <w:category>
          <w:name w:val="General"/>
          <w:gallery w:val="placeholder"/>
        </w:category>
        <w:types>
          <w:type w:val="bbPlcHdr"/>
        </w:types>
        <w:behaviors>
          <w:behavior w:val="content"/>
        </w:behaviors>
        <w:guid w:val="{229B31F7-69F7-46BA-BF46-C89C054859C0}"/>
      </w:docPartPr>
      <w:docPartBody>
        <w:p w:rsidR="00900CE8" w:rsidRDefault="00F87372" w:rsidP="00F87372">
          <w:pPr>
            <w:pStyle w:val="A96F96E9A3F84A588FFF67EB6AD86F82"/>
          </w:pPr>
          <w:r w:rsidRPr="00463B95">
            <w:rPr>
              <w:lang w:bidi="es-ES"/>
            </w:rPr>
            <w:t>[Cuerpo de párrafo siguiente]</w:t>
          </w:r>
        </w:p>
      </w:docPartBody>
    </w:docPart>
    <w:docPart>
      <w:docPartPr>
        <w:name w:val="FB738EF0CCA048749ECE4BD3D183769F"/>
        <w:category>
          <w:name w:val="General"/>
          <w:gallery w:val="placeholder"/>
        </w:category>
        <w:types>
          <w:type w:val="bbPlcHdr"/>
        </w:types>
        <w:behaviors>
          <w:behavior w:val="content"/>
        </w:behaviors>
        <w:guid w:val="{7D857B7E-0792-4D84-AF4D-00F7323CE3CC}"/>
      </w:docPartPr>
      <w:docPartBody>
        <w:p w:rsidR="00900CE8" w:rsidRDefault="00F87372" w:rsidP="00F87372">
          <w:pPr>
            <w:pStyle w:val="FB738EF0CCA048749ECE4BD3D183769F"/>
          </w:pPr>
          <w:r w:rsidRPr="00B55FEF">
            <w:rPr>
              <w:lang w:bidi="es-ES"/>
            </w:rPr>
            <w:t>[Escriba el título del capítulo aquí]</w:t>
          </w:r>
        </w:p>
      </w:docPartBody>
    </w:docPart>
    <w:docPart>
      <w:docPartPr>
        <w:name w:val="75A9826DE7EB45B48DA4F8D6001CBB97"/>
        <w:category>
          <w:name w:val="General"/>
          <w:gallery w:val="placeholder"/>
        </w:category>
        <w:types>
          <w:type w:val="bbPlcHdr"/>
        </w:types>
        <w:behaviors>
          <w:behavior w:val="content"/>
        </w:behaviors>
        <w:guid w:val="{5C665C91-A6E7-4952-B6D9-0C48A43FCA07}"/>
      </w:docPartPr>
      <w:docPartBody>
        <w:p w:rsidR="00900CE8" w:rsidRDefault="00F87372" w:rsidP="00F87372">
          <w:pPr>
            <w:pStyle w:val="75A9826DE7EB45B48DA4F8D6001CBB97"/>
          </w:pPr>
          <w:r w:rsidRPr="00463B95">
            <w:rPr>
              <w:lang w:bidi="es-ES"/>
            </w:rPr>
            <w:t>[Párrafo de apertura]</w:t>
          </w:r>
        </w:p>
      </w:docPartBody>
    </w:docPart>
    <w:docPart>
      <w:docPartPr>
        <w:name w:val="5524D2064296443DBE8BD5F84E8A6B4A"/>
        <w:category>
          <w:name w:val="General"/>
          <w:gallery w:val="placeholder"/>
        </w:category>
        <w:types>
          <w:type w:val="bbPlcHdr"/>
        </w:types>
        <w:behaviors>
          <w:behavior w:val="content"/>
        </w:behaviors>
        <w:guid w:val="{77D185FF-BDE3-4CD5-A144-A27E5807A373}"/>
      </w:docPartPr>
      <w:docPartBody>
        <w:p w:rsidR="00900CE8" w:rsidRDefault="00F87372" w:rsidP="00F87372">
          <w:pPr>
            <w:pStyle w:val="5524D2064296443DBE8BD5F84E8A6B4A"/>
          </w:pPr>
          <w:r w:rsidRPr="00463B95">
            <w:rPr>
              <w:lang w:bidi="es-ES"/>
            </w:rPr>
            <w:t>[Cuerpo de párrafo siguiente]</w:t>
          </w:r>
        </w:p>
      </w:docPartBody>
    </w:docPart>
    <w:docPart>
      <w:docPartPr>
        <w:name w:val="CB8ED05C4CB24D0EAEF88EBE48BE93DC"/>
        <w:category>
          <w:name w:val="General"/>
          <w:gallery w:val="placeholder"/>
        </w:category>
        <w:types>
          <w:type w:val="bbPlcHdr"/>
        </w:types>
        <w:behaviors>
          <w:behavior w:val="content"/>
        </w:behaviors>
        <w:guid w:val="{ED3DAE25-FF85-491D-AC02-0FAC0C2756B0}"/>
      </w:docPartPr>
      <w:docPartBody>
        <w:p w:rsidR="00900CE8" w:rsidRDefault="00F87372" w:rsidP="00F87372">
          <w:pPr>
            <w:pStyle w:val="CB8ED05C4CB24D0EAEF88EBE48BE93DC"/>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PingFang SC">
    <w:charset w:val="01"/>
    <w:family w:val="auto"/>
    <w:pitch w:val="variable"/>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Songti SC">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482783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55"/>
    <w:rsid w:val="00133D65"/>
    <w:rsid w:val="00297428"/>
    <w:rsid w:val="00604C28"/>
    <w:rsid w:val="00900CE8"/>
    <w:rsid w:val="009E20DA"/>
    <w:rsid w:val="009E3445"/>
    <w:rsid w:val="00A85C0D"/>
    <w:rsid w:val="00CB3E55"/>
    <w:rsid w:val="00D42E1E"/>
    <w:rsid w:val="00D77613"/>
    <w:rsid w:val="00DD3646"/>
    <w:rsid w:val="00E5090F"/>
    <w:rsid w:val="00EE292B"/>
    <w:rsid w:val="00F873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F12DB471D4416DB44EB2D2AB1E00EB">
    <w:name w:val="35F12DB471D4416DB44EB2D2AB1E00EB"/>
  </w:style>
  <w:style w:type="paragraph" w:styleId="Ttulo">
    <w:name w:val="Title"/>
    <w:basedOn w:val="Normal"/>
    <w:next w:val="Normal"/>
    <w:link w:val="TtuloCar"/>
    <w:uiPriority w:val="10"/>
    <w:qFormat/>
    <w:rsid w:val="00CB3E55"/>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CB3E55"/>
    <w:rPr>
      <w:rFonts w:ascii="Times New Roman" w:eastAsia="Times New Roman" w:hAnsi="Times New Roman" w:cs="Times New Roman"/>
      <w:caps/>
      <w:sz w:val="24"/>
      <w:szCs w:val="24"/>
      <w:lang w:val="es-ES" w:eastAsia="en-US"/>
    </w:rPr>
  </w:style>
  <w:style w:type="paragraph" w:customStyle="1" w:styleId="886CB60F64AE4143AA5EF512D3291670">
    <w:name w:val="886CB60F64AE4143AA5EF512D3291670"/>
  </w:style>
  <w:style w:type="paragraph" w:customStyle="1" w:styleId="0CAC11C90B554495AC0364C1B567EA6C">
    <w:name w:val="0CAC11C90B554495AC0364C1B567EA6C"/>
  </w:style>
  <w:style w:type="paragraph" w:customStyle="1" w:styleId="355319524F4946DDABE163D5C6331606">
    <w:name w:val="355319524F4946DDABE163D5C6331606"/>
  </w:style>
  <w:style w:type="paragraph" w:customStyle="1" w:styleId="0256F137164C4B169FFD6EB4061302AF">
    <w:name w:val="0256F137164C4B169FFD6EB4061302AF"/>
  </w:style>
  <w:style w:type="character" w:styleId="Textodelmarcadordeposicin">
    <w:name w:val="Placeholder Text"/>
    <w:basedOn w:val="Fuentedeprrafopredeter"/>
    <w:uiPriority w:val="99"/>
    <w:semiHidden/>
    <w:rPr>
      <w:color w:val="808080"/>
    </w:rPr>
  </w:style>
  <w:style w:type="paragraph" w:customStyle="1" w:styleId="25CEBDE335484A64887E1D85DC8FAE40">
    <w:name w:val="25CEBDE335484A64887E1D85DC8FAE40"/>
  </w:style>
  <w:style w:type="paragraph" w:customStyle="1" w:styleId="96DDEE5A36824FA19E1D4272793E2067">
    <w:name w:val="96DDEE5A36824FA19E1D4272793E2067"/>
  </w:style>
  <w:style w:type="paragraph" w:customStyle="1" w:styleId="FF2B3CB192E6470181B65561D87EB414">
    <w:name w:val="FF2B3CB192E6470181B65561D87EB414"/>
  </w:style>
  <w:style w:type="paragraph" w:customStyle="1" w:styleId="54FFD157A4484D469AE16B874597008E">
    <w:name w:val="54FFD157A4484D469AE16B874597008E"/>
  </w:style>
  <w:style w:type="paragraph" w:customStyle="1" w:styleId="BDA4C3E821674730B441DBF055C296C8">
    <w:name w:val="BDA4C3E821674730B441DBF055C296C8"/>
  </w:style>
  <w:style w:type="paragraph" w:customStyle="1" w:styleId="BCE9CCE275AF407682CC801BD7D0912A">
    <w:name w:val="BCE9CCE275AF407682CC801BD7D0912A"/>
    <w:rsid w:val="00CB3E55"/>
  </w:style>
  <w:style w:type="paragraph" w:customStyle="1" w:styleId="84A0F0C87DF0485AA5FC74D95AAC1AAF">
    <w:name w:val="84A0F0C87DF0485AA5FC74D95AAC1AAF"/>
    <w:rsid w:val="00F87372"/>
  </w:style>
  <w:style w:type="paragraph" w:customStyle="1" w:styleId="0C2A419591D24DA081083EFEA6256B11">
    <w:name w:val="0C2A419591D24DA081083EFEA6256B11"/>
    <w:rsid w:val="00F87372"/>
  </w:style>
  <w:style w:type="paragraph" w:customStyle="1" w:styleId="169ADE645A184689881769EEB1CDFC48">
    <w:name w:val="169ADE645A184689881769EEB1CDFC48"/>
    <w:rsid w:val="00F87372"/>
  </w:style>
  <w:style w:type="paragraph" w:customStyle="1" w:styleId="77544C91B7AB4A1D810F20000EE37856">
    <w:name w:val="77544C91B7AB4A1D810F20000EE37856"/>
    <w:rsid w:val="00F87372"/>
  </w:style>
  <w:style w:type="paragraph" w:customStyle="1" w:styleId="B3D95CC5B39746A393F3F3B1020A1D30">
    <w:name w:val="B3D95CC5B39746A393F3F3B1020A1D30"/>
    <w:rsid w:val="00F87372"/>
  </w:style>
  <w:style w:type="paragraph" w:customStyle="1" w:styleId="B477E3BD2FC046C79F7B43A8A70BD849">
    <w:name w:val="B477E3BD2FC046C79F7B43A8A70BD849"/>
    <w:rsid w:val="00F87372"/>
  </w:style>
  <w:style w:type="paragraph" w:customStyle="1" w:styleId="F2A9EF1F4F08480EB0F61C0BA6B19738">
    <w:name w:val="F2A9EF1F4F08480EB0F61C0BA6B19738"/>
    <w:rsid w:val="00F87372"/>
  </w:style>
  <w:style w:type="paragraph" w:customStyle="1" w:styleId="A96F96E9A3F84A588FFF67EB6AD86F82">
    <w:name w:val="A96F96E9A3F84A588FFF67EB6AD86F82"/>
    <w:rsid w:val="00F87372"/>
  </w:style>
  <w:style w:type="paragraph" w:customStyle="1" w:styleId="FB738EF0CCA048749ECE4BD3D183769F">
    <w:name w:val="FB738EF0CCA048749ECE4BD3D183769F"/>
    <w:rsid w:val="00F87372"/>
  </w:style>
  <w:style w:type="paragraph" w:customStyle="1" w:styleId="75A9826DE7EB45B48DA4F8D6001CBB97">
    <w:name w:val="75A9826DE7EB45B48DA4F8D6001CBB97"/>
    <w:rsid w:val="00F87372"/>
  </w:style>
  <w:style w:type="paragraph" w:customStyle="1" w:styleId="5524D2064296443DBE8BD5F84E8A6B4A">
    <w:name w:val="5524D2064296443DBE8BD5F84E8A6B4A"/>
    <w:rsid w:val="00F87372"/>
  </w:style>
  <w:style w:type="paragraph" w:customStyle="1" w:styleId="CB8ED05C4CB24D0EAEF88EBE48BE93DC">
    <w:name w:val="CB8ED05C4CB24D0EAEF88EBE48BE93DC"/>
    <w:rsid w:val="00F873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C7CB-651F-4D2A-9793-EF5A58C9F04D}">
  <ds:schemaRefs>
    <ds:schemaRef ds:uri="http://schemas.microsoft.com/sharepoint/v3/contenttype/forms"/>
  </ds:schemaRefs>
</ds:datastoreItem>
</file>

<file path=customXml/itemProps2.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7A2A33-C786-4A42-AA30-A7186665E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Escribir una novela</Template>
  <TotalTime>0</TotalTime>
  <Pages>20</Pages>
  <Words>3565</Words>
  <Characters>19612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cuando se va una parte de tí</vt:lpstr>
      <vt:lpstr/>
    </vt:vector>
  </TitlesOfParts>
  <Company/>
  <LinksUpToDate>false</LinksUpToDate>
  <CharactersWithSpaces>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cuando se va una parte de tí</dc:title>
  <dc:subject>G.</dc:subject>
  <dc:creator/>
  <cp:keywords/>
  <cp:lastModifiedBy/>
  <cp:revision>1</cp:revision>
  <dcterms:created xsi:type="dcterms:W3CDTF">2020-09-14T17:37:00Z</dcterms:created>
  <dcterms:modified xsi:type="dcterms:W3CDTF">2023-06-17T13:13:00Z</dcterms:modified>
  <cp:contentStatus>Aluz</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